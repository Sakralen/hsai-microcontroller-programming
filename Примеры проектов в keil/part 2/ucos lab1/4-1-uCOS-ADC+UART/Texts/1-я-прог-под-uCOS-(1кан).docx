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A4D" w:rsidRDefault="007E3A4D" w:rsidP="002276F8">
      <w:pPr>
        <w:pStyle w:val="3"/>
        <w:spacing w:after="240"/>
      </w:pPr>
      <w:r>
        <w:t>Что хочет реализовать программист в данной программе</w:t>
      </w:r>
    </w:p>
    <w:p w:rsidR="007E3A4D" w:rsidRDefault="007E3A4D" w:rsidP="002276F8">
      <w:pPr>
        <w:pStyle w:val="-"/>
        <w:spacing w:after="240"/>
      </w:pPr>
      <w:r w:rsidRPr="00603C64">
        <w:rPr>
          <w:u w:val="single"/>
        </w:rPr>
        <w:t xml:space="preserve">Периодическое измерение аналоговой величини с выбранной частотой (без временнЫх промежутков). </w:t>
      </w:r>
      <w:r w:rsidRPr="00603C64">
        <w:rPr>
          <w:u w:val="single"/>
        </w:rPr>
        <w:br/>
      </w:r>
      <w:r>
        <w:t>Каждое измерение должно выполняться в строго заданный момент, т.е. не раньше и не позже.</w:t>
      </w:r>
    </w:p>
    <w:p w:rsidR="007E3A4D" w:rsidRDefault="007E3A4D" w:rsidP="002276F8">
      <w:pPr>
        <w:pStyle w:val="-"/>
        <w:spacing w:after="240"/>
      </w:pPr>
      <w:r w:rsidRPr="00603C64">
        <w:rPr>
          <w:u w:val="single"/>
        </w:rPr>
        <w:t xml:space="preserve">Усреднение по серии измерений (предварительная обработка – </w:t>
      </w:r>
      <w:r w:rsidR="00603C64" w:rsidRPr="00603C64">
        <w:rPr>
          <w:u w:val="single"/>
        </w:rPr>
        <w:t>НЧ</w:t>
      </w:r>
      <w:r w:rsidRPr="00603C64">
        <w:rPr>
          <w:u w:val="single"/>
        </w:rPr>
        <w:t xml:space="preserve"> фильтрация</w:t>
      </w:r>
      <w:r w:rsidR="00603C64" w:rsidRPr="00603C64">
        <w:rPr>
          <w:u w:val="single"/>
        </w:rPr>
        <w:t xml:space="preserve"> и сжатие)</w:t>
      </w:r>
      <w:r w:rsidRPr="00603C64">
        <w:rPr>
          <w:u w:val="single"/>
        </w:rPr>
        <w:t>.</w:t>
      </w:r>
      <w:r w:rsidR="00603C64" w:rsidRPr="00603C64">
        <w:rPr>
          <w:u w:val="single"/>
        </w:rPr>
        <w:br/>
      </w:r>
      <w:r w:rsidR="00603C64">
        <w:t>Должно формировать усредненный результат не позже окончания следующей серии.</w:t>
      </w:r>
    </w:p>
    <w:p w:rsidR="007E3A4D" w:rsidRPr="00603C64" w:rsidRDefault="007E3A4D" w:rsidP="002276F8">
      <w:pPr>
        <w:pStyle w:val="-"/>
        <w:spacing w:after="240"/>
        <w:rPr>
          <w:u w:val="single"/>
        </w:rPr>
      </w:pPr>
      <w:r w:rsidRPr="00603C64">
        <w:rPr>
          <w:u w:val="single"/>
        </w:rPr>
        <w:t>Передачу усредненных значений в виде текстовых строк в другой компьютер</w:t>
      </w:r>
      <w:r w:rsidRPr="00603C64">
        <w:t>.</w:t>
      </w:r>
      <w:r w:rsidR="00603C64" w:rsidRPr="00603C64">
        <w:t xml:space="preserve"> </w:t>
      </w:r>
      <w:r w:rsidR="00603C64">
        <w:br/>
      </w:r>
    </w:p>
    <w:p w:rsidR="007E3A4D" w:rsidRDefault="007E3A4D" w:rsidP="002276F8">
      <w:pPr>
        <w:pStyle w:val="-"/>
        <w:numPr>
          <w:ilvl w:val="0"/>
          <w:numId w:val="0"/>
        </w:numPr>
        <w:spacing w:after="240"/>
      </w:pPr>
      <w:r>
        <w:t xml:space="preserve">Последовательность шагов </w:t>
      </w:r>
      <w:r w:rsidR="00603C64">
        <w:t>(</w:t>
      </w:r>
      <w:r>
        <w:t>1-2-3</w:t>
      </w:r>
      <w:r w:rsidR="00603C64">
        <w:t>)</w:t>
      </w:r>
      <w:r>
        <w:t xml:space="preserve"> должна производиться неограниченно долго (в реальном времени)</w:t>
      </w:r>
      <w:r w:rsidR="00603C64">
        <w:t>.</w:t>
      </w:r>
    </w:p>
    <w:p w:rsidR="000F5EC5" w:rsidRPr="000F5EC5" w:rsidRDefault="000F5EC5" w:rsidP="002276F8">
      <w:pPr>
        <w:pStyle w:val="3"/>
        <w:spacing w:after="240"/>
      </w:pPr>
      <w:r>
        <w:t xml:space="preserve">Функции </w:t>
      </w:r>
      <w:r>
        <w:rPr>
          <w:lang w:val="en-US"/>
        </w:rPr>
        <w:t>uCOS</w:t>
      </w:r>
      <w:r w:rsidRPr="001E2159">
        <w:t>-</w:t>
      </w:r>
      <w:r>
        <w:rPr>
          <w:lang w:val="en-US"/>
        </w:rPr>
        <w:t>II</w:t>
      </w:r>
      <w:r>
        <w:t>, использованные в про</w:t>
      </w:r>
      <w:r w:rsidR="00603C64">
        <w:t>грамме</w:t>
      </w:r>
    </w:p>
    <w:p w:rsidR="000F5EC5" w:rsidRPr="001E2159" w:rsidRDefault="007E3A4D" w:rsidP="002276F8">
      <w:pPr>
        <w:pStyle w:val="-"/>
        <w:numPr>
          <w:ilvl w:val="0"/>
          <w:numId w:val="9"/>
        </w:numPr>
        <w:spacing w:after="240"/>
      </w:pPr>
      <w:r w:rsidRPr="007E3A4D">
        <w:t xml:space="preserve"> </w:t>
      </w:r>
      <w:r w:rsidR="001E2159" w:rsidRPr="00603C64">
        <w:rPr>
          <w:highlight w:val="green"/>
        </w:rPr>
        <w:t>OSInit()</w:t>
      </w:r>
      <w:r w:rsidR="001E2159" w:rsidRPr="001E2159">
        <w:t xml:space="preserve">  </w:t>
      </w:r>
    </w:p>
    <w:p w:rsidR="001E2159" w:rsidRPr="001E2159" w:rsidRDefault="007E3A4D" w:rsidP="002276F8">
      <w:pPr>
        <w:pStyle w:val="-"/>
        <w:spacing w:after="240"/>
      </w:pPr>
      <w:r w:rsidRPr="007E3A4D">
        <w:t xml:space="preserve"> </w:t>
      </w:r>
      <w:r w:rsidR="001E2159" w:rsidRPr="001E2159">
        <w:rPr>
          <w:highlight w:val="green"/>
        </w:rPr>
        <w:t>OSTaskCreate(....)</w:t>
      </w:r>
      <w:r w:rsidR="001E2159" w:rsidRPr="001E2159">
        <w:t xml:space="preserve">  </w:t>
      </w:r>
    </w:p>
    <w:p w:rsidR="001E2159" w:rsidRPr="001E2159" w:rsidRDefault="007E3A4D" w:rsidP="002276F8">
      <w:pPr>
        <w:pStyle w:val="-"/>
        <w:spacing w:after="240"/>
      </w:pPr>
      <w:r w:rsidRPr="007E3A4D">
        <w:t xml:space="preserve"> </w:t>
      </w:r>
      <w:r w:rsidR="001E2159" w:rsidRPr="001E2159">
        <w:rPr>
          <w:highlight w:val="green"/>
        </w:rPr>
        <w:t>OSStart()</w:t>
      </w:r>
      <w:r w:rsidR="001E2159" w:rsidRPr="001E2159">
        <w:t xml:space="preserve">  </w:t>
      </w:r>
    </w:p>
    <w:p w:rsidR="001E2159" w:rsidRDefault="007E3A4D" w:rsidP="002276F8">
      <w:pPr>
        <w:pStyle w:val="-"/>
        <w:spacing w:after="240"/>
      </w:pPr>
      <w:r w:rsidRPr="007E3A4D">
        <w:t xml:space="preserve"> </w:t>
      </w:r>
      <w:r w:rsidR="001E2159" w:rsidRPr="001E2159">
        <w:rPr>
          <w:highlight w:val="cyan"/>
        </w:rPr>
        <w:t>BSP_Init()</w:t>
      </w:r>
      <w:r w:rsidR="001E2159">
        <w:t xml:space="preserve">  </w:t>
      </w:r>
    </w:p>
    <w:p w:rsidR="001E2159" w:rsidRDefault="007E3A4D" w:rsidP="002276F8">
      <w:pPr>
        <w:pStyle w:val="-"/>
        <w:spacing w:after="240"/>
      </w:pPr>
      <w:r w:rsidRPr="007E3A4D">
        <w:t xml:space="preserve"> </w:t>
      </w:r>
      <w:r w:rsidR="001E2159" w:rsidRPr="007E3A4D">
        <w:rPr>
          <w:highlight w:val="cyan"/>
        </w:rPr>
        <w:t>OS_CPU_SysTickInit()</w:t>
      </w:r>
      <w:r w:rsidR="001E2159">
        <w:t xml:space="preserve">  </w:t>
      </w:r>
    </w:p>
    <w:p w:rsidR="001E2159" w:rsidRDefault="007E3A4D" w:rsidP="002276F8">
      <w:pPr>
        <w:pStyle w:val="-"/>
        <w:spacing w:after="240"/>
      </w:pPr>
      <w:r w:rsidRPr="007E3A4D">
        <w:t xml:space="preserve"> </w:t>
      </w:r>
      <w:r w:rsidR="001E2159" w:rsidRPr="001E2159">
        <w:rPr>
          <w:highlight w:val="green"/>
        </w:rPr>
        <w:t>OSTaskDel(.)</w:t>
      </w:r>
      <w:r w:rsidR="001E2159">
        <w:t xml:space="preserve">   </w:t>
      </w:r>
    </w:p>
    <w:p w:rsidR="007E3A4D" w:rsidRDefault="007E3A4D" w:rsidP="002276F8">
      <w:pPr>
        <w:pStyle w:val="-"/>
        <w:spacing w:after="240"/>
      </w:pPr>
      <w:r>
        <w:t xml:space="preserve"> </w:t>
      </w:r>
      <w:r w:rsidRPr="007E3A4D">
        <w:rPr>
          <w:highlight w:val="green"/>
        </w:rPr>
        <w:t>OSTaskResume(.)</w:t>
      </w:r>
      <w:r>
        <w:t xml:space="preserve">   </w:t>
      </w:r>
    </w:p>
    <w:p w:rsidR="007E3A4D" w:rsidRDefault="007E3A4D" w:rsidP="002276F8">
      <w:pPr>
        <w:pStyle w:val="-"/>
        <w:spacing w:after="240"/>
      </w:pPr>
      <w:r>
        <w:t xml:space="preserve"> </w:t>
      </w:r>
      <w:r w:rsidRPr="007E3A4D">
        <w:rPr>
          <w:highlight w:val="green"/>
        </w:rPr>
        <w:t>OSTimeDly(.)</w:t>
      </w:r>
      <w:r>
        <w:t xml:space="preserve">   </w:t>
      </w:r>
    </w:p>
    <w:p w:rsidR="007E3A4D" w:rsidRDefault="00603C64" w:rsidP="002276F8">
      <w:pPr>
        <w:pStyle w:val="-"/>
        <w:spacing w:after="240"/>
      </w:pPr>
      <w:r>
        <w:t xml:space="preserve"> </w:t>
      </w:r>
      <w:r w:rsidRPr="00603C64">
        <w:rPr>
          <w:highlight w:val="green"/>
        </w:rPr>
        <w:t>OSTaskSuspend()</w:t>
      </w:r>
      <w:r>
        <w:t xml:space="preserve">   </w:t>
      </w:r>
      <w:r>
        <w:br/>
      </w:r>
      <w:r w:rsidR="00E60E9E" w:rsidRPr="00E60E9E">
        <w:rPr>
          <w:highlight w:val="green"/>
        </w:rPr>
        <w:t>Зеленым</w:t>
      </w:r>
      <w:r w:rsidR="00E60E9E">
        <w:t xml:space="preserve"> отмечены функции стандартной библиотеки </w:t>
      </w:r>
      <w:r w:rsidR="00E60E9E">
        <w:rPr>
          <w:lang w:val="en-US"/>
        </w:rPr>
        <w:t>uCOS</w:t>
      </w:r>
      <w:r w:rsidR="00E60E9E">
        <w:t>-</w:t>
      </w:r>
      <w:r w:rsidR="00E60E9E">
        <w:rPr>
          <w:lang w:val="en-US"/>
        </w:rPr>
        <w:t>II</w:t>
      </w:r>
      <w:r w:rsidR="00E60E9E" w:rsidRPr="005E431B">
        <w:t xml:space="preserve"> </w:t>
      </w:r>
      <w:r w:rsidR="00E60E9E">
        <w:rPr>
          <w:lang w:val="en-US"/>
        </w:rPr>
        <w:t>v</w:t>
      </w:r>
      <w:r w:rsidR="00E60E9E" w:rsidRPr="005E431B">
        <w:t>.2.86</w:t>
      </w:r>
      <w:r w:rsidR="00E60E9E">
        <w:t>,</w:t>
      </w:r>
      <w:r w:rsidR="00E60E9E">
        <w:br/>
      </w:r>
      <w:r w:rsidR="00E60E9E" w:rsidRPr="00E60E9E">
        <w:rPr>
          <w:highlight w:val="cyan"/>
        </w:rPr>
        <w:t>бирюзовым</w:t>
      </w:r>
      <w:r w:rsidR="00E60E9E">
        <w:t xml:space="preserve"> – функции, не предназначенные для (многократного) использования прикладным программистом.</w:t>
      </w:r>
    </w:p>
    <w:p w:rsidR="00880AC7" w:rsidRDefault="00DA3798" w:rsidP="002276F8">
      <w:pPr>
        <w:pStyle w:val="3"/>
        <w:spacing w:after="240"/>
      </w:pPr>
      <w:r>
        <w:t xml:space="preserve">Что должен </w:t>
      </w:r>
      <w:r w:rsidR="00603C64">
        <w:t>сделать пр</w:t>
      </w:r>
      <w:r w:rsidR="00E60E9E">
        <w:t>икладной пр</w:t>
      </w:r>
      <w:r w:rsidR="00603C64">
        <w:t>ограммист</w:t>
      </w:r>
      <w:r w:rsidR="00603C64">
        <w:br/>
        <w:t>чтобы реализова</w:t>
      </w:r>
      <w:r>
        <w:t xml:space="preserve">ть программу под </w:t>
      </w:r>
      <w:r>
        <w:rPr>
          <w:lang w:val="en-US"/>
        </w:rPr>
        <w:t>uCOS</w:t>
      </w:r>
      <w:r w:rsidR="004007C2">
        <w:t xml:space="preserve"> </w:t>
      </w:r>
    </w:p>
    <w:p w:rsidR="00AE26E0" w:rsidRDefault="00AE26E0" w:rsidP="002276F8">
      <w:pPr>
        <w:pStyle w:val="-"/>
        <w:numPr>
          <w:ilvl w:val="0"/>
          <w:numId w:val="10"/>
        </w:numPr>
        <w:spacing w:after="240"/>
      </w:pPr>
      <w:r>
        <w:t>Разбить алгоритм</w:t>
      </w:r>
      <w:r w:rsidR="00603C64">
        <w:t xml:space="preserve"> на части</w:t>
      </w:r>
    </w:p>
    <w:p w:rsidR="00380231" w:rsidRDefault="00AE26E0" w:rsidP="002276F8">
      <w:pPr>
        <w:pStyle w:val="-"/>
        <w:numPr>
          <w:ilvl w:val="1"/>
          <w:numId w:val="1"/>
        </w:numPr>
        <w:spacing w:after="240"/>
      </w:pPr>
      <w:r>
        <w:t xml:space="preserve">В первом нашем примере мы </w:t>
      </w:r>
      <w:r w:rsidR="00DA3798">
        <w:t>сделаем это разбиение поэтап</w:t>
      </w:r>
      <w:r>
        <w:t>но, начав с самого простого варианта</w:t>
      </w:r>
      <w:r w:rsidR="00DA3798">
        <w:t>:</w:t>
      </w:r>
      <w:r>
        <w:t xml:space="preserve">  </w:t>
      </w:r>
      <w:r w:rsidR="00FD0273">
        <w:t xml:space="preserve">весь прикладной код – в одной </w:t>
      </w:r>
      <w:r w:rsidRPr="00AE26E0">
        <w:t>части.</w:t>
      </w:r>
    </w:p>
    <w:p w:rsidR="00DA3798" w:rsidRDefault="00DA3798" w:rsidP="002276F8">
      <w:pPr>
        <w:pStyle w:val="-"/>
        <w:spacing w:after="240"/>
      </w:pPr>
      <w:r>
        <w:t xml:space="preserve">Каждую часть </w:t>
      </w:r>
      <w:r w:rsidR="00C339C0">
        <w:t xml:space="preserve">следует </w:t>
      </w:r>
      <w:r>
        <w:t xml:space="preserve">оформить как </w:t>
      </w:r>
      <w:r>
        <w:rPr>
          <w:i/>
        </w:rPr>
        <w:t>Задачу</w:t>
      </w:r>
    </w:p>
    <w:p w:rsidR="00AE26E0" w:rsidRDefault="00C339C0" w:rsidP="002276F8">
      <w:pPr>
        <w:pStyle w:val="-"/>
        <w:numPr>
          <w:ilvl w:val="1"/>
          <w:numId w:val="1"/>
        </w:numPr>
        <w:spacing w:after="240"/>
      </w:pPr>
      <w:r>
        <w:t>Минимальная конфигурация</w:t>
      </w:r>
      <w:r w:rsidR="002276F8">
        <w:t xml:space="preserve"> нашей</w:t>
      </w:r>
      <w:r w:rsidR="00AE26E0">
        <w:t xml:space="preserve"> программы под </w:t>
      </w:r>
      <w:r w:rsidR="00AE26E0">
        <w:rPr>
          <w:lang w:val="en-US"/>
        </w:rPr>
        <w:t>uCOS</w:t>
      </w:r>
      <w:r w:rsidR="00603C64" w:rsidRPr="00603C64">
        <w:t>-</w:t>
      </w:r>
      <w:r w:rsidR="00603C64">
        <w:rPr>
          <w:lang w:val="en-US"/>
        </w:rPr>
        <w:t>II</w:t>
      </w:r>
      <w:r w:rsidR="00AE26E0" w:rsidRPr="00AE26E0">
        <w:t xml:space="preserve"> </w:t>
      </w:r>
      <w:r w:rsidR="002276F8">
        <w:t>будет</w:t>
      </w:r>
      <w:r w:rsidR="00AE26E0">
        <w:t xml:space="preserve"> содержать не менее трех </w:t>
      </w:r>
      <w:r w:rsidR="00AE26E0">
        <w:rPr>
          <w:i/>
        </w:rPr>
        <w:t>Задач</w:t>
      </w:r>
      <w:r w:rsidR="00AE26E0">
        <w:t>:</w:t>
      </w:r>
    </w:p>
    <w:p w:rsidR="00AE26E0" w:rsidRDefault="00AE26E0" w:rsidP="002276F8">
      <w:pPr>
        <w:pStyle w:val="-"/>
        <w:numPr>
          <w:ilvl w:val="2"/>
          <w:numId w:val="1"/>
        </w:numPr>
        <w:spacing w:after="240"/>
      </w:pPr>
      <w:r>
        <w:t xml:space="preserve">Стартовая </w:t>
      </w:r>
      <w:r>
        <w:rPr>
          <w:i/>
        </w:rPr>
        <w:t>Задача</w:t>
      </w:r>
      <w:r>
        <w:t xml:space="preserve"> </w:t>
      </w:r>
    </w:p>
    <w:p w:rsidR="00AE26E0" w:rsidRDefault="00AE26E0" w:rsidP="002276F8">
      <w:pPr>
        <w:pStyle w:val="-"/>
        <w:numPr>
          <w:ilvl w:val="2"/>
          <w:numId w:val="1"/>
        </w:numPr>
        <w:spacing w:after="240"/>
      </w:pPr>
      <w:r>
        <w:t xml:space="preserve">Одна </w:t>
      </w:r>
      <w:r>
        <w:rPr>
          <w:i/>
        </w:rPr>
        <w:t>Зада</w:t>
      </w:r>
      <w:r w:rsidR="00C339C0">
        <w:rPr>
          <w:i/>
        </w:rPr>
        <w:t>ча</w:t>
      </w:r>
      <w:r w:rsidR="00C339C0">
        <w:t>, содержащая прикладной код</w:t>
      </w:r>
    </w:p>
    <w:p w:rsidR="00C339C0" w:rsidRDefault="00C339C0" w:rsidP="002276F8">
      <w:pPr>
        <w:pStyle w:val="-"/>
        <w:numPr>
          <w:ilvl w:val="2"/>
          <w:numId w:val="1"/>
        </w:numPr>
        <w:spacing w:after="240"/>
      </w:pPr>
      <w:r w:rsidRPr="009F0C3E">
        <w:rPr>
          <w:i/>
        </w:rPr>
        <w:lastRenderedPageBreak/>
        <w:t>Задача</w:t>
      </w:r>
      <w:r>
        <w:t xml:space="preserve"> </w:t>
      </w:r>
      <w:r>
        <w:rPr>
          <w:lang w:val="en-US"/>
        </w:rPr>
        <w:t>TaskIdle</w:t>
      </w:r>
      <w:r w:rsidR="005E431B" w:rsidRPr="005E431B">
        <w:t xml:space="preserve"> (</w:t>
      </w:r>
      <w:r w:rsidR="009F0C3E">
        <w:t xml:space="preserve">Бездействие Системы), </w:t>
      </w:r>
      <w:r w:rsidR="005E431B">
        <w:t xml:space="preserve">создается автоматически, ее код в файле </w:t>
      </w:r>
      <w:r w:rsidR="005E431B">
        <w:rPr>
          <w:lang w:val="en-US"/>
        </w:rPr>
        <w:t>os</w:t>
      </w:r>
      <w:r w:rsidR="005E431B" w:rsidRPr="005E431B">
        <w:t>_</w:t>
      </w:r>
      <w:r w:rsidR="005E431B">
        <w:rPr>
          <w:lang w:val="en-US"/>
        </w:rPr>
        <w:t>core</w:t>
      </w:r>
      <w:r w:rsidR="005E431B" w:rsidRPr="005E431B">
        <w:t>.</w:t>
      </w:r>
      <w:r w:rsidR="005E431B">
        <w:rPr>
          <w:lang w:val="en-US"/>
        </w:rPr>
        <w:t>c</w:t>
      </w:r>
      <w:r w:rsidR="009F0C3E">
        <w:t>:1763</w:t>
      </w:r>
      <w:r w:rsidR="005E431B">
        <w:t>.</w:t>
      </w:r>
    </w:p>
    <w:p w:rsidR="00DA3798" w:rsidRDefault="00DA3798" w:rsidP="002276F8">
      <w:pPr>
        <w:pStyle w:val="-"/>
        <w:numPr>
          <w:ilvl w:val="1"/>
          <w:numId w:val="1"/>
        </w:numPr>
        <w:spacing w:after="240"/>
      </w:pPr>
      <w:r>
        <w:t xml:space="preserve">Что такое </w:t>
      </w:r>
      <w:r>
        <w:rPr>
          <w:i/>
        </w:rPr>
        <w:t>Задача</w:t>
      </w:r>
      <w:r w:rsidR="005E431B">
        <w:t xml:space="preserve">? </w:t>
      </w:r>
      <w:r w:rsidR="002276F8">
        <w:br/>
      </w:r>
      <w:r w:rsidR="005E431B">
        <w:t>это совокупность</w:t>
      </w:r>
      <w:r w:rsidR="009F0C3E">
        <w:t>:</w:t>
      </w:r>
      <w:r w:rsidR="005E431B">
        <w:t xml:space="preserve"> </w:t>
      </w:r>
      <w:r w:rsidR="005E431B">
        <w:br/>
        <w:t xml:space="preserve">а) кода, </w:t>
      </w:r>
      <w:r>
        <w:t>его надо оформить по правилам</w:t>
      </w:r>
      <w:r w:rsidR="009F0C3E">
        <w:t xml:space="preserve"> (см. справочник по функциям </w:t>
      </w:r>
      <w:r w:rsidR="009F0C3E">
        <w:rPr>
          <w:lang w:val="en-US"/>
        </w:rPr>
        <w:t>uCOS</w:t>
      </w:r>
      <w:r w:rsidR="00603C64">
        <w:t>-</w:t>
      </w:r>
      <w:r w:rsidR="00603C64">
        <w:rPr>
          <w:lang w:val="en-US"/>
        </w:rPr>
        <w:t>II</w:t>
      </w:r>
      <w:r w:rsidR="009F0C3E" w:rsidRPr="009F0C3E">
        <w:t>,</w:t>
      </w:r>
      <w:r w:rsidR="009F0C3E">
        <w:t xml:space="preserve"> функция </w:t>
      </w:r>
      <w:r w:rsidR="009F0C3E">
        <w:rPr>
          <w:lang w:val="en-US"/>
        </w:rPr>
        <w:t>OSTaskCreate</w:t>
      </w:r>
      <w:r w:rsidR="00CC4FEE" w:rsidRPr="00CC4FEE">
        <w:t>);</w:t>
      </w:r>
      <w:r w:rsidR="00CC4FEE">
        <w:t xml:space="preserve">    </w:t>
      </w:r>
      <w:r>
        <w:br/>
        <w:t xml:space="preserve">б) стека, индивидуального для каждой </w:t>
      </w:r>
      <w:r>
        <w:rPr>
          <w:i/>
        </w:rPr>
        <w:t>Задачи</w:t>
      </w:r>
      <w:r w:rsidR="005E431B">
        <w:t xml:space="preserve">, </w:t>
      </w:r>
      <w:r>
        <w:t>для стека</w:t>
      </w:r>
      <w:r w:rsidR="00603C64">
        <w:t xml:space="preserve"> в</w:t>
      </w:r>
      <w:r w:rsidR="00603C64" w:rsidRPr="00603C64">
        <w:t xml:space="preserve"> </w:t>
      </w:r>
      <w:r w:rsidR="00603C64">
        <w:rPr>
          <w:lang w:val="en-US"/>
        </w:rPr>
        <w:t>uCOS</w:t>
      </w:r>
      <w:r w:rsidR="00603C64">
        <w:t>-</w:t>
      </w:r>
      <w:r w:rsidR="00603C64">
        <w:rPr>
          <w:lang w:val="en-US"/>
        </w:rPr>
        <w:t>II</w:t>
      </w:r>
      <w:r>
        <w:t xml:space="preserve"> надо явно выделить память (определив массив ?? какого размера)</w:t>
      </w:r>
      <w:r w:rsidR="0088020B">
        <w:t>; в стеке локальные переменные.</w:t>
      </w:r>
      <w:r>
        <w:br/>
        <w:t xml:space="preserve">в) заполненной системной структуры </w:t>
      </w:r>
      <w:r>
        <w:rPr>
          <w:lang w:val="en-US"/>
        </w:rPr>
        <w:t>Task</w:t>
      </w:r>
      <w:r w:rsidRPr="00DA3798">
        <w:t xml:space="preserve"> </w:t>
      </w:r>
      <w:r>
        <w:rPr>
          <w:lang w:val="en-US"/>
        </w:rPr>
        <w:t>Control</w:t>
      </w:r>
      <w:r w:rsidRPr="00DA3798">
        <w:t xml:space="preserve"> </w:t>
      </w:r>
      <w:r>
        <w:rPr>
          <w:lang w:val="en-US"/>
        </w:rPr>
        <w:t>Block</w:t>
      </w:r>
      <w:r w:rsidRPr="00DA3798">
        <w:t xml:space="preserve"> </w:t>
      </w:r>
      <w:r>
        <w:rPr>
          <w:lang w:val="en-US"/>
        </w:rPr>
        <w:t>TCB</w:t>
      </w:r>
      <w:r w:rsidR="005E431B">
        <w:t xml:space="preserve">, эта структура будет заполнена автоматически при создании </w:t>
      </w:r>
      <w:r w:rsidR="005E431B">
        <w:rPr>
          <w:i/>
        </w:rPr>
        <w:t>Задачи</w:t>
      </w:r>
      <w:r w:rsidR="005E431B">
        <w:t>.</w:t>
      </w:r>
    </w:p>
    <w:p w:rsidR="00C339C0" w:rsidRDefault="00C339C0" w:rsidP="002276F8">
      <w:pPr>
        <w:pStyle w:val="-"/>
        <w:numPr>
          <w:ilvl w:val="1"/>
          <w:numId w:val="1"/>
        </w:numPr>
        <w:spacing w:after="240"/>
      </w:pPr>
      <w:r>
        <w:t xml:space="preserve">Перед дальнейшими действиями следует выполнить настройку (конфигурирование) </w:t>
      </w:r>
      <w:r>
        <w:rPr>
          <w:lang w:val="en-US"/>
        </w:rPr>
        <w:t>uCOS</w:t>
      </w:r>
      <w:r w:rsidR="00603C64" w:rsidRPr="00603C64">
        <w:t>-</w:t>
      </w:r>
      <w:r w:rsidR="00603C64">
        <w:rPr>
          <w:lang w:val="en-US"/>
        </w:rPr>
        <w:t>II</w:t>
      </w:r>
      <w:r>
        <w:t>.</w:t>
      </w:r>
      <w:r>
        <w:br/>
        <w:t>Это делается путем редактирования конфигурационных заголовочных файлов</w:t>
      </w:r>
      <w:r w:rsidR="00603C64">
        <w:t>.</w:t>
      </w:r>
      <w:r w:rsidR="005E431B">
        <w:t xml:space="preserve"> </w:t>
      </w:r>
      <w:r w:rsidR="00603C64">
        <w:br/>
        <w:t xml:space="preserve">Для </w:t>
      </w:r>
      <w:r w:rsidR="005E431B">
        <w:t>этих файлов в ОС имеются заготовки, содержащие начальные значения настроек и подсказки/комментарии, помогающие выполнять настройки</w:t>
      </w:r>
      <w:r>
        <w:t>.</w:t>
      </w:r>
      <w:r w:rsidR="00603C64">
        <w:t xml:space="preserve"> </w:t>
      </w:r>
      <w:r w:rsidR="00603C64">
        <w:br/>
      </w:r>
      <w:r>
        <w:t xml:space="preserve">Таких файлов в </w:t>
      </w:r>
      <w:r>
        <w:rPr>
          <w:lang w:val="en-US"/>
        </w:rPr>
        <w:t>uCOS</w:t>
      </w:r>
      <w:r>
        <w:t>-</w:t>
      </w:r>
      <w:r>
        <w:rPr>
          <w:lang w:val="en-US"/>
        </w:rPr>
        <w:t>II</w:t>
      </w:r>
      <w:r w:rsidRPr="005E431B">
        <w:t xml:space="preserve"> </w:t>
      </w:r>
      <w:r>
        <w:rPr>
          <w:lang w:val="en-US"/>
        </w:rPr>
        <w:t>v</w:t>
      </w:r>
      <w:r w:rsidRPr="005E431B">
        <w:t xml:space="preserve">.2.86 </w:t>
      </w:r>
      <w:r>
        <w:t>два</w:t>
      </w:r>
      <w:r w:rsidR="00603C64">
        <w:t>:</w:t>
      </w:r>
    </w:p>
    <w:p w:rsidR="009F0C3E" w:rsidRDefault="009F0C3E" w:rsidP="002276F8">
      <w:pPr>
        <w:pStyle w:val="-"/>
        <w:numPr>
          <w:ilvl w:val="2"/>
          <w:numId w:val="1"/>
        </w:numPr>
        <w:spacing w:after="240"/>
      </w:pPr>
      <w:r w:rsidRPr="002276F8">
        <w:rPr>
          <w:u w:val="single"/>
        </w:rPr>
        <w:t xml:space="preserve">Файл  </w:t>
      </w:r>
      <w:r w:rsidRPr="002276F8">
        <w:rPr>
          <w:u w:val="single"/>
          <w:lang w:val="en-US"/>
        </w:rPr>
        <w:t>app</w:t>
      </w:r>
      <w:r w:rsidRPr="002276F8">
        <w:rPr>
          <w:u w:val="single"/>
        </w:rPr>
        <w:t>_</w:t>
      </w:r>
      <w:r w:rsidRPr="002276F8">
        <w:rPr>
          <w:u w:val="single"/>
          <w:lang w:val="en-US"/>
        </w:rPr>
        <w:t>cfg</w:t>
      </w:r>
      <w:r w:rsidRPr="002276F8">
        <w:rPr>
          <w:u w:val="single"/>
        </w:rPr>
        <w:t>.</w:t>
      </w:r>
      <w:r w:rsidRPr="002276F8">
        <w:rPr>
          <w:u w:val="single"/>
          <w:lang w:val="en-US"/>
        </w:rPr>
        <w:t>h</w:t>
      </w:r>
      <w:r>
        <w:t>, в нем рекомендуется (но не обязательно) помещать определения констант, используемых многократно в прикладном коде.</w:t>
      </w:r>
      <w:r w:rsidR="00CC4FEE">
        <w:t xml:space="preserve"> </w:t>
      </w:r>
      <w:r w:rsidR="00CC4FEE">
        <w:br/>
      </w:r>
      <w:r w:rsidR="002150EB">
        <w:t>В нашем первом примере в</w:t>
      </w:r>
      <w:r w:rsidR="00CC4FEE">
        <w:t xml:space="preserve"> файле</w:t>
      </w:r>
      <w:r w:rsidR="002150EB">
        <w:t xml:space="preserve"> </w:t>
      </w:r>
      <w:r w:rsidR="002150EB">
        <w:rPr>
          <w:lang w:val="en-US"/>
        </w:rPr>
        <w:t>app</w:t>
      </w:r>
      <w:r w:rsidR="002150EB" w:rsidRPr="005E431B">
        <w:t>_</w:t>
      </w:r>
      <w:r w:rsidR="002150EB">
        <w:rPr>
          <w:lang w:val="en-US"/>
        </w:rPr>
        <w:t>cfg</w:t>
      </w:r>
      <w:r w:rsidR="002150EB" w:rsidRPr="005E431B">
        <w:t>.</w:t>
      </w:r>
      <w:r w:rsidR="002150EB">
        <w:rPr>
          <w:lang w:val="en-US"/>
        </w:rPr>
        <w:t>h</w:t>
      </w:r>
      <w:r w:rsidR="00CC4FEE">
        <w:t xml:space="preserve"> определены константы для уровней приоритета создаваемых </w:t>
      </w:r>
      <w:r w:rsidR="00CC4FEE">
        <w:rPr>
          <w:i/>
        </w:rPr>
        <w:t>Задач</w:t>
      </w:r>
      <w:r w:rsidR="00CC4FEE">
        <w:t xml:space="preserve"> и константы для размеров стеков каждой </w:t>
      </w:r>
      <w:r w:rsidR="00CC4FEE">
        <w:rPr>
          <w:i/>
        </w:rPr>
        <w:t>Задачи.</w:t>
      </w:r>
      <w:r w:rsidR="0020708D" w:rsidRPr="000F5EC5">
        <w:br/>
      </w:r>
      <w:r w:rsidR="0020708D">
        <w:rPr>
          <w:i/>
        </w:rPr>
        <w:br/>
      </w:r>
      <w:r w:rsidR="0020708D" w:rsidRPr="0020708D">
        <w:rPr>
          <w:u w:val="single"/>
        </w:rPr>
        <w:t xml:space="preserve">Важно !!! В </w:t>
      </w:r>
      <w:r w:rsidR="0020708D" w:rsidRPr="0020708D">
        <w:rPr>
          <w:u w:val="single"/>
          <w:lang w:val="en-US"/>
        </w:rPr>
        <w:t>uC</w:t>
      </w:r>
      <w:r w:rsidR="0020708D" w:rsidRPr="0020708D">
        <w:rPr>
          <w:u w:val="single"/>
        </w:rPr>
        <w:t>/</w:t>
      </w:r>
      <w:r w:rsidR="0020708D" w:rsidRPr="0020708D">
        <w:rPr>
          <w:u w:val="single"/>
          <w:lang w:val="en-US"/>
        </w:rPr>
        <w:t>OS</w:t>
      </w:r>
      <w:r w:rsidR="0020708D" w:rsidRPr="0020708D">
        <w:rPr>
          <w:u w:val="single"/>
        </w:rPr>
        <w:t>-</w:t>
      </w:r>
      <w:r w:rsidR="0020708D" w:rsidRPr="0020708D">
        <w:rPr>
          <w:u w:val="single"/>
          <w:lang w:val="en-US"/>
        </w:rPr>
        <w:t>II</w:t>
      </w:r>
      <w:r w:rsidR="0020708D" w:rsidRPr="0020708D">
        <w:rPr>
          <w:u w:val="single"/>
        </w:rPr>
        <w:t xml:space="preserve"> каждая </w:t>
      </w:r>
      <w:r w:rsidR="0020708D" w:rsidRPr="0020708D">
        <w:rPr>
          <w:i/>
          <w:u w:val="single"/>
        </w:rPr>
        <w:t>Задача</w:t>
      </w:r>
      <w:r w:rsidR="0020708D" w:rsidRPr="0020708D">
        <w:rPr>
          <w:u w:val="single"/>
        </w:rPr>
        <w:t xml:space="preserve"> должна иметь уникальный приорите. Две </w:t>
      </w:r>
      <w:r w:rsidR="0020708D" w:rsidRPr="0020708D">
        <w:rPr>
          <w:i/>
          <w:u w:val="single"/>
        </w:rPr>
        <w:t>Задачи</w:t>
      </w:r>
      <w:r w:rsidR="0020708D" w:rsidRPr="0020708D">
        <w:rPr>
          <w:u w:val="single"/>
        </w:rPr>
        <w:t xml:space="preserve"> НЕ МОГУТ иметь одинаковый уровень приоритета. Это упрощает</w:t>
      </w:r>
      <w:r w:rsidR="0088020B">
        <w:rPr>
          <w:u w:val="single"/>
        </w:rPr>
        <w:t xml:space="preserve"> код </w:t>
      </w:r>
      <w:r w:rsidR="0020708D" w:rsidRPr="0020708D">
        <w:rPr>
          <w:u w:val="single"/>
        </w:rPr>
        <w:t xml:space="preserve"> </w:t>
      </w:r>
      <w:r w:rsidR="0020708D" w:rsidRPr="0020708D">
        <w:rPr>
          <w:i/>
          <w:u w:val="single"/>
        </w:rPr>
        <w:t>Диспетчер</w:t>
      </w:r>
      <w:r w:rsidR="0088020B">
        <w:rPr>
          <w:i/>
          <w:u w:val="single"/>
        </w:rPr>
        <w:t>а</w:t>
      </w:r>
      <w:r w:rsidR="0020708D" w:rsidRPr="0020708D">
        <w:rPr>
          <w:i/>
          <w:u w:val="single"/>
        </w:rPr>
        <w:t xml:space="preserve"> Задач</w:t>
      </w:r>
      <w:r w:rsidR="0020708D" w:rsidRPr="0020708D">
        <w:rPr>
          <w:u w:val="single"/>
        </w:rPr>
        <w:t xml:space="preserve">. </w:t>
      </w:r>
      <w:r w:rsidR="0020708D" w:rsidRPr="0020708D">
        <w:rPr>
          <w:u w:val="single"/>
        </w:rPr>
        <w:br/>
      </w:r>
    </w:p>
    <w:p w:rsidR="00CC4FEE" w:rsidRPr="009F0C3E" w:rsidRDefault="00C339C0" w:rsidP="002276F8">
      <w:pPr>
        <w:pStyle w:val="-"/>
        <w:numPr>
          <w:ilvl w:val="2"/>
          <w:numId w:val="1"/>
        </w:numPr>
        <w:spacing w:after="240"/>
      </w:pPr>
      <w:r w:rsidRPr="002276F8">
        <w:rPr>
          <w:u w:val="single"/>
        </w:rPr>
        <w:t xml:space="preserve">Файл </w:t>
      </w:r>
      <w:r w:rsidR="005E431B" w:rsidRPr="002276F8">
        <w:rPr>
          <w:u w:val="single"/>
        </w:rPr>
        <w:t xml:space="preserve"> </w:t>
      </w:r>
      <w:r w:rsidR="005E431B" w:rsidRPr="002276F8">
        <w:rPr>
          <w:u w:val="single"/>
          <w:lang w:val="en-US"/>
        </w:rPr>
        <w:t>os</w:t>
      </w:r>
      <w:r w:rsidR="005E431B" w:rsidRPr="002276F8">
        <w:rPr>
          <w:u w:val="single"/>
        </w:rPr>
        <w:t>_</w:t>
      </w:r>
      <w:r w:rsidR="005E431B" w:rsidRPr="002276F8">
        <w:rPr>
          <w:u w:val="single"/>
          <w:lang w:val="en-US"/>
        </w:rPr>
        <w:t>cfg</w:t>
      </w:r>
      <w:r w:rsidR="005E431B" w:rsidRPr="002276F8">
        <w:rPr>
          <w:u w:val="single"/>
        </w:rPr>
        <w:t>.</w:t>
      </w:r>
      <w:r w:rsidR="005E431B" w:rsidRPr="002276F8">
        <w:rPr>
          <w:u w:val="single"/>
          <w:lang w:val="en-US"/>
        </w:rPr>
        <w:t>h</w:t>
      </w:r>
      <w:r w:rsidR="009F0C3E">
        <w:t xml:space="preserve"> – содержит настроечные константы ОСРВ.</w:t>
      </w:r>
      <w:r w:rsidR="00CC4FEE">
        <w:br/>
        <w:t>Вот перечень настроек</w:t>
      </w:r>
      <w:r w:rsidR="009F0C3E">
        <w:t>, которые приходится делать в первую очередь</w:t>
      </w:r>
      <w:r w:rsidR="002276F8">
        <w:t xml:space="preserve"> (с указанием номеров строк)</w:t>
      </w:r>
      <w:r w:rsidR="0020708D">
        <w:t xml:space="preserve"> в файле </w:t>
      </w:r>
      <w:r w:rsidR="0020708D">
        <w:rPr>
          <w:lang w:val="en-US"/>
        </w:rPr>
        <w:t>os</w:t>
      </w:r>
      <w:r w:rsidR="0020708D" w:rsidRPr="005E431B">
        <w:t>_</w:t>
      </w:r>
      <w:r w:rsidR="0020708D">
        <w:rPr>
          <w:lang w:val="en-US"/>
        </w:rPr>
        <w:t>cfg</w:t>
      </w:r>
      <w:r w:rsidR="0020708D" w:rsidRPr="005E431B">
        <w:t>.</w:t>
      </w:r>
      <w:r w:rsidR="0020708D">
        <w:rPr>
          <w:lang w:val="en-US"/>
        </w:rPr>
        <w:t>h</w:t>
      </w:r>
      <w:r w:rsidR="009F0C3E">
        <w:t>.</w:t>
      </w:r>
      <w:r w:rsidR="00CC4FEE">
        <w:t xml:space="preserve"> </w:t>
      </w:r>
      <w:r w:rsidR="009F0C3E">
        <w:br/>
      </w:r>
      <w:r w:rsidR="00E60E9E">
        <w:t>(:</w:t>
      </w:r>
      <w:r w:rsidR="009F0C3E">
        <w:t>39</w:t>
      </w:r>
      <w:r w:rsidR="00E60E9E">
        <w:t>)</w:t>
      </w:r>
      <w:r w:rsidR="00CC4FEE">
        <w:tab/>
      </w:r>
      <w:r w:rsidR="009F0C3E" w:rsidRPr="009F0C3E">
        <w:t>OS_LOWEST_PRIO</w:t>
      </w:r>
      <w:r w:rsidR="009F0C3E">
        <w:t xml:space="preserve"> – задает приоритет </w:t>
      </w:r>
      <w:r w:rsidR="009F0C3E">
        <w:rPr>
          <w:i/>
        </w:rPr>
        <w:t>Задачи</w:t>
      </w:r>
      <w:r w:rsidR="009F0C3E" w:rsidRPr="009F0C3E">
        <w:t xml:space="preserve"> </w:t>
      </w:r>
      <w:r w:rsidR="009F0C3E">
        <w:rPr>
          <w:lang w:val="en-US"/>
        </w:rPr>
        <w:t>TaskIdle</w:t>
      </w:r>
      <w:r w:rsidR="00CC4FEE">
        <w:t xml:space="preserve"> (самый низкий)</w:t>
      </w:r>
      <w:r w:rsidR="0020708D">
        <w:t>.</w:t>
      </w:r>
      <w:r w:rsidR="0020708D">
        <w:br/>
      </w:r>
      <w:r w:rsidR="00E60E9E">
        <w:t>(:</w:t>
      </w:r>
      <w:r w:rsidR="00CC4FEE">
        <w:t>47</w:t>
      </w:r>
      <w:r w:rsidR="00E60E9E">
        <w:t>)</w:t>
      </w:r>
      <w:r w:rsidR="00CC4FEE">
        <w:tab/>
      </w:r>
      <w:r w:rsidR="00CC4FEE" w:rsidRPr="00CC4FEE">
        <w:t>OS_MAX_TASKS</w:t>
      </w:r>
      <w:r w:rsidR="00CC4FEE">
        <w:t xml:space="preserve"> – максимальное число </w:t>
      </w:r>
      <w:r w:rsidR="00CC4FEE">
        <w:rPr>
          <w:i/>
        </w:rPr>
        <w:t>Задач</w:t>
      </w:r>
      <w:r w:rsidR="00CC4FEE">
        <w:t xml:space="preserve"> (у нас будет 5)</w:t>
      </w:r>
      <w:r w:rsidR="0020708D">
        <w:t xml:space="preserve">. </w:t>
      </w:r>
      <w:r w:rsidR="00C613E1">
        <w:t xml:space="preserve">При инициализации ОС будет создано </w:t>
      </w:r>
      <w:r w:rsidR="00D105C1">
        <w:t>(</w:t>
      </w:r>
      <w:r w:rsidR="00D105C1" w:rsidRPr="00CC4FEE">
        <w:t>OS_MAX_TASKS</w:t>
      </w:r>
      <w:r w:rsidR="00D105C1">
        <w:t>+1)</w:t>
      </w:r>
      <w:r w:rsidR="00C613E1">
        <w:t xml:space="preserve"> экземпляров системной структуры </w:t>
      </w:r>
      <w:r w:rsidR="00C613E1">
        <w:rPr>
          <w:lang w:val="en-US"/>
        </w:rPr>
        <w:t>TCB</w:t>
      </w:r>
      <w:r w:rsidR="00C613E1" w:rsidRPr="00C613E1">
        <w:t>.</w:t>
      </w:r>
      <w:r w:rsidR="00C613E1">
        <w:br/>
      </w:r>
      <w:r w:rsidR="00E60E9E">
        <w:t>(:52)</w:t>
      </w:r>
      <w:r w:rsidR="00CC4FEE">
        <w:tab/>
      </w:r>
      <w:r w:rsidR="00CC4FEE" w:rsidRPr="00CC4FEE">
        <w:t>OS_TICKS_PER_SEC</w:t>
      </w:r>
      <w:r w:rsidR="00CC4FEE">
        <w:t xml:space="preserve"> – частота запросов от Системного Таймера </w:t>
      </w:r>
      <w:r w:rsidR="00CC4FEE">
        <w:rPr>
          <w:lang w:val="en-US"/>
        </w:rPr>
        <w:t>SysTick</w:t>
      </w:r>
      <w:r w:rsidR="0088020B">
        <w:t xml:space="preserve">. Период вызова обработчика </w:t>
      </w:r>
      <w:r w:rsidR="0088020B">
        <w:rPr>
          <w:lang w:val="en-US"/>
        </w:rPr>
        <w:t>SysTick</w:t>
      </w:r>
      <w:r w:rsidR="0088020B" w:rsidRPr="0088020B">
        <w:t xml:space="preserve"> </w:t>
      </w:r>
      <w:r w:rsidR="0088020B">
        <w:t>–</w:t>
      </w:r>
      <w:r w:rsidR="0088020B" w:rsidRPr="0088020B">
        <w:t xml:space="preserve"> </w:t>
      </w:r>
      <w:r w:rsidR="0088020B">
        <w:t>единица измерения задания времени тайм-аутов.</w:t>
      </w:r>
      <w:r w:rsidR="00CC4FEE" w:rsidRPr="00CC4FEE">
        <w:br/>
      </w:r>
      <w:r w:rsidR="00E60E9E">
        <w:t>(:</w:t>
      </w:r>
      <w:r w:rsidR="002150EB" w:rsidRPr="002150EB">
        <w:t>62</w:t>
      </w:r>
      <w:r w:rsidR="002150EB">
        <w:t>...74</w:t>
      </w:r>
      <w:r w:rsidR="00E60E9E">
        <w:t>)</w:t>
      </w:r>
      <w:r w:rsidR="002150EB">
        <w:tab/>
        <w:t xml:space="preserve">разрешение трансляции функций группы </w:t>
      </w:r>
      <w:r w:rsidR="002150EB">
        <w:rPr>
          <w:lang w:val="en-US"/>
        </w:rPr>
        <w:t>Task</w:t>
      </w:r>
      <w:r w:rsidR="002150EB" w:rsidRPr="002150EB">
        <w:t xml:space="preserve"> </w:t>
      </w:r>
      <w:r w:rsidR="002150EB">
        <w:rPr>
          <w:lang w:val="en-US"/>
        </w:rPr>
        <w:t>Management</w:t>
      </w:r>
      <w:r w:rsidR="006606B8">
        <w:br/>
      </w:r>
      <w:r w:rsidR="00CC4FEE">
        <w:br/>
      </w:r>
      <w:r w:rsidR="006606B8">
        <w:t>Диапазон возможных значений приоритета</w:t>
      </w:r>
      <w:r w:rsidR="00E60E9E">
        <w:t xml:space="preserve"> в </w:t>
      </w:r>
      <w:r w:rsidR="00E60E9E">
        <w:rPr>
          <w:lang w:val="en-US"/>
        </w:rPr>
        <w:t>uCOS</w:t>
      </w:r>
      <w:r w:rsidR="002276F8">
        <w:t>-</w:t>
      </w:r>
      <w:r w:rsidR="002276F8">
        <w:rPr>
          <w:lang w:val="en-US"/>
        </w:rPr>
        <w:t>II</w:t>
      </w:r>
      <w:r w:rsidR="006606B8">
        <w:t xml:space="preserve">: </w:t>
      </w:r>
      <w:r w:rsidR="0088020B">
        <w:br/>
      </w:r>
      <w:r w:rsidR="0088020B">
        <w:tab/>
      </w:r>
      <w:r w:rsidR="006606B8">
        <w:t xml:space="preserve">от 0 (самый высокий) до </w:t>
      </w:r>
      <w:r w:rsidR="006606B8" w:rsidRPr="009F0C3E">
        <w:t>OS_LOWEST_PRIO</w:t>
      </w:r>
      <w:r w:rsidR="006606B8">
        <w:t xml:space="preserve"> (самый низкий</w:t>
      </w:r>
      <w:r w:rsidR="00E60E9E">
        <w:t>)</w:t>
      </w:r>
      <w:r w:rsidR="006606B8">
        <w:t xml:space="preserve">, </w:t>
      </w:r>
      <w:r w:rsidR="00E60E9E" w:rsidRPr="00E60E9E">
        <w:t xml:space="preserve"> </w:t>
      </w:r>
      <w:r w:rsidR="0088020B">
        <w:br/>
      </w:r>
      <w:r w:rsidR="0088020B">
        <w:tab/>
      </w:r>
      <w:r w:rsidR="00E60E9E">
        <w:t xml:space="preserve">для </w:t>
      </w:r>
      <w:r w:rsidR="00E60E9E" w:rsidRPr="009F0C3E">
        <w:t>OS_LOWEST_PRIO</w:t>
      </w:r>
      <w:r w:rsidR="0088020B">
        <w:t xml:space="preserve"> </w:t>
      </w:r>
      <w:r w:rsidR="006606B8">
        <w:t xml:space="preserve"> </w:t>
      </w:r>
      <w:r w:rsidR="0088020B">
        <w:t xml:space="preserve">в данной прог. </w:t>
      </w:r>
      <w:r w:rsidR="006606B8">
        <w:t>установлено значение 20, т.е. всего уровней 21.</w:t>
      </w:r>
      <w:r w:rsidR="006606B8">
        <w:br/>
      </w:r>
      <w:r w:rsidR="006606B8">
        <w:br/>
        <w:t xml:space="preserve">Число уровней приоритета больше числа </w:t>
      </w:r>
      <w:r w:rsidR="006606B8">
        <w:rPr>
          <w:i/>
        </w:rPr>
        <w:t>Задач.</w:t>
      </w:r>
      <w:r w:rsidR="006606B8">
        <w:t xml:space="preserve"> </w:t>
      </w:r>
      <w:r w:rsidR="006606B8">
        <w:br/>
        <w:t xml:space="preserve">Это позволит свободно </w:t>
      </w:r>
      <w:r w:rsidR="00E60E9E">
        <w:t xml:space="preserve">на этапе исполнения </w:t>
      </w:r>
      <w:r w:rsidR="006606B8">
        <w:t xml:space="preserve">изменять уровень приоритета </w:t>
      </w:r>
      <w:r w:rsidR="006606B8">
        <w:rPr>
          <w:i/>
        </w:rPr>
        <w:t>Задач</w:t>
      </w:r>
      <w:r w:rsidR="006606B8">
        <w:t>, если этого захочется.</w:t>
      </w:r>
    </w:p>
    <w:p w:rsidR="002F737D" w:rsidRPr="002F737D" w:rsidRDefault="00DA3798" w:rsidP="002276F8">
      <w:pPr>
        <w:pStyle w:val="-"/>
        <w:numPr>
          <w:ilvl w:val="1"/>
          <w:numId w:val="1"/>
        </w:numPr>
        <w:spacing w:after="240"/>
      </w:pPr>
      <w:r>
        <w:t xml:space="preserve">Каждую </w:t>
      </w:r>
      <w:r>
        <w:rPr>
          <w:i/>
        </w:rPr>
        <w:t>Задачу</w:t>
      </w:r>
      <w:r>
        <w:t xml:space="preserve"> надо «создать», это делается</w:t>
      </w:r>
      <w:r w:rsidR="00AE26E0">
        <w:t xml:space="preserve"> вызовом функции </w:t>
      </w:r>
      <w:r w:rsidR="00AE26E0">
        <w:rPr>
          <w:lang w:val="en-US"/>
        </w:rPr>
        <w:t>OSTaskCreate</w:t>
      </w:r>
      <w:r w:rsidR="00AE26E0" w:rsidRPr="00AE26E0">
        <w:t>()</w:t>
      </w:r>
      <w:r w:rsidR="006606B8">
        <w:t>.</w:t>
      </w:r>
      <w:r w:rsidR="006606B8" w:rsidRPr="008C23F0">
        <w:rPr>
          <w:i/>
        </w:rPr>
        <w:br/>
      </w:r>
      <w:r w:rsidR="008C23F0">
        <w:t>Детально разбираем особенности этой функции.</w:t>
      </w:r>
    </w:p>
    <w:p w:rsidR="00380231" w:rsidRDefault="008C23F0" w:rsidP="002276F8">
      <w:pPr>
        <w:pStyle w:val="-"/>
        <w:numPr>
          <w:ilvl w:val="1"/>
          <w:numId w:val="1"/>
        </w:numPr>
        <w:spacing w:after="240"/>
      </w:pPr>
      <w:r w:rsidRPr="008C23F0">
        <w:rPr>
          <w:i/>
        </w:rPr>
        <w:t>Задача</w:t>
      </w:r>
      <w:r>
        <w:t xml:space="preserve"> </w:t>
      </w:r>
      <w:r w:rsidR="002F737D">
        <w:t xml:space="preserve">в многозадачной программе </w:t>
      </w:r>
      <w:r>
        <w:t xml:space="preserve">может находиться в нескольких </w:t>
      </w:r>
      <w:r w:rsidR="002F737D" w:rsidRPr="002F737D">
        <w:rPr>
          <w:i/>
        </w:rPr>
        <w:t>Состояниях</w:t>
      </w:r>
      <w:r w:rsidR="002F737D">
        <w:t>.</w:t>
      </w:r>
      <w:r>
        <w:t xml:space="preserve"> </w:t>
      </w:r>
      <w:r w:rsidR="0056063E">
        <w:br/>
        <w:t>Смотрим презентацию, стр.48</w:t>
      </w:r>
      <w:r w:rsidR="002F737D">
        <w:t xml:space="preserve">, обсуждаем </w:t>
      </w:r>
      <w:r w:rsidR="002F737D" w:rsidRPr="002F737D">
        <w:rPr>
          <w:i/>
        </w:rPr>
        <w:t>Состояния</w:t>
      </w:r>
      <w:r w:rsidR="002F737D">
        <w:t xml:space="preserve"> </w:t>
      </w:r>
      <w:r w:rsidR="002F737D">
        <w:rPr>
          <w:i/>
        </w:rPr>
        <w:t>Задач</w:t>
      </w:r>
      <w:r>
        <w:t>.</w:t>
      </w:r>
      <w:r w:rsidR="002F737D">
        <w:t xml:space="preserve"> </w:t>
      </w:r>
      <w:r w:rsidR="002F737D">
        <w:br/>
        <w:t>О терминологии, используемой разными Авторами (увы)</w:t>
      </w:r>
      <w:r w:rsidR="0056063E">
        <w:t xml:space="preserve"> – разные названия </w:t>
      </w:r>
      <w:r w:rsidR="0056063E">
        <w:rPr>
          <w:i/>
        </w:rPr>
        <w:t>Состояний</w:t>
      </w:r>
      <w:r>
        <w:br/>
        <w:t xml:space="preserve">Сразу после создания </w:t>
      </w:r>
      <w:r>
        <w:rPr>
          <w:i/>
        </w:rPr>
        <w:t>Задача</w:t>
      </w:r>
      <w:r w:rsidRPr="008C23F0">
        <w:t xml:space="preserve"> находится в </w:t>
      </w:r>
      <w:r w:rsidR="00A53928">
        <w:t>состоянии готовности к исполнению (</w:t>
      </w:r>
      <w:r w:rsidR="00A53928">
        <w:rPr>
          <w:lang w:val="en-US"/>
        </w:rPr>
        <w:t>Ready</w:t>
      </w:r>
      <w:r w:rsidR="00A53928" w:rsidRPr="00A53928">
        <w:t>)</w:t>
      </w:r>
    </w:p>
    <w:p w:rsidR="002150EB" w:rsidRDefault="002150EB" w:rsidP="002276F8">
      <w:pPr>
        <w:pStyle w:val="-"/>
        <w:numPr>
          <w:ilvl w:val="2"/>
          <w:numId w:val="1"/>
        </w:numPr>
        <w:spacing w:after="240"/>
      </w:pPr>
      <w:r>
        <w:lastRenderedPageBreak/>
        <w:t xml:space="preserve">В первой (простейшей) версии нашей программы надо создать две </w:t>
      </w:r>
      <w:r>
        <w:rPr>
          <w:i/>
        </w:rPr>
        <w:t>Задачи</w:t>
      </w:r>
      <w:r w:rsidR="002276F8">
        <w:t>.</w:t>
      </w:r>
      <w:r w:rsidR="002276F8">
        <w:br/>
        <w:t>Для двух функций, содержащих</w:t>
      </w:r>
      <w:r>
        <w:t xml:space="preserve"> код</w:t>
      </w:r>
      <w:r w:rsidR="002276F8">
        <w:t xml:space="preserve"> </w:t>
      </w:r>
      <w:r w:rsidR="002276F8">
        <w:rPr>
          <w:i/>
        </w:rPr>
        <w:t>Задач</w:t>
      </w:r>
      <w:r>
        <w:t>, выбраны имена</w:t>
      </w:r>
      <w:r>
        <w:br/>
      </w:r>
      <w:r w:rsidRPr="002150EB">
        <w:t>App_TaskStart</w:t>
      </w:r>
      <w:r>
        <w:tab/>
      </w:r>
      <w:r w:rsidR="00C72666">
        <w:tab/>
        <w:t xml:space="preserve">Стартовая </w:t>
      </w:r>
      <w:r w:rsidR="00C72666">
        <w:rPr>
          <w:i/>
        </w:rPr>
        <w:t>Задача</w:t>
      </w:r>
      <w:r w:rsidR="00C72666">
        <w:tab/>
      </w:r>
      <w:r w:rsidR="00C72666">
        <w:tab/>
        <w:t xml:space="preserve">(определение в строках 96...207) </w:t>
      </w:r>
      <w:r w:rsidR="002276F8" w:rsidRPr="002276F8">
        <w:br/>
      </w:r>
      <w:r w:rsidR="002276F8" w:rsidRPr="002276F8">
        <w:tab/>
      </w:r>
      <w:r w:rsidR="002276F8">
        <w:t xml:space="preserve">Стартовая </w:t>
      </w:r>
      <w:r w:rsidR="002276F8">
        <w:rPr>
          <w:i/>
        </w:rPr>
        <w:t>Задача</w:t>
      </w:r>
      <w:r w:rsidR="002276F8">
        <w:t xml:space="preserve"> обязательно должна быть создана до запуска многозадачности.</w:t>
      </w:r>
      <w:r w:rsidR="00C72666">
        <w:br/>
      </w:r>
      <w:r w:rsidR="00C72666" w:rsidRPr="00C72666">
        <w:t>App_TaskMeas1</w:t>
      </w:r>
      <w:r w:rsidR="00C72666">
        <w:tab/>
      </w:r>
      <w:r w:rsidR="00C72666">
        <w:tab/>
      </w:r>
      <w:r w:rsidR="00C72666" w:rsidRPr="00C72666">
        <w:rPr>
          <w:i/>
        </w:rPr>
        <w:t>Зада</w:t>
      </w:r>
      <w:r w:rsidR="00C72666">
        <w:rPr>
          <w:i/>
        </w:rPr>
        <w:t>ча</w:t>
      </w:r>
      <w:r w:rsidR="00C72666">
        <w:t xml:space="preserve"> – Измеритель</w:t>
      </w:r>
      <w:r w:rsidR="00C72666">
        <w:tab/>
        <w:t>(определение в строках 225...</w:t>
      </w:r>
      <w:r w:rsidR="002F737D">
        <w:t>)</w:t>
      </w:r>
    </w:p>
    <w:p w:rsidR="00380231" w:rsidRDefault="002150EB" w:rsidP="002276F8">
      <w:pPr>
        <w:pStyle w:val="-"/>
        <w:numPr>
          <w:ilvl w:val="2"/>
          <w:numId w:val="1"/>
        </w:numPr>
        <w:spacing w:after="240"/>
      </w:pPr>
      <w:r>
        <w:t xml:space="preserve">Перед созданием </w:t>
      </w:r>
      <w:r>
        <w:rPr>
          <w:i/>
        </w:rPr>
        <w:t>Задач</w:t>
      </w:r>
      <w:r>
        <w:t xml:space="preserve"> следует принять решение об их приоритетах. </w:t>
      </w:r>
      <w:r w:rsidR="002276F8">
        <w:br/>
      </w:r>
      <w:r>
        <w:t xml:space="preserve">В </w:t>
      </w:r>
      <w:r>
        <w:rPr>
          <w:lang w:val="en-US"/>
        </w:rPr>
        <w:t>uCOS</w:t>
      </w:r>
      <w:r w:rsidRPr="002150EB">
        <w:t>-</w:t>
      </w:r>
      <w:r>
        <w:rPr>
          <w:lang w:val="en-US"/>
        </w:rPr>
        <w:t>II</w:t>
      </w:r>
      <w:r w:rsidRPr="002150EB">
        <w:t xml:space="preserve"> </w:t>
      </w:r>
      <w:r>
        <w:t>приоритет кодируется</w:t>
      </w:r>
      <w:r w:rsidR="002F737D">
        <w:t xml:space="preserve"> целым числом</w:t>
      </w:r>
      <w:r>
        <w:t xml:space="preserve"> тип</w:t>
      </w:r>
      <w:r w:rsidR="002F737D">
        <w:t>а</w:t>
      </w:r>
      <w:r>
        <w:t xml:space="preserve"> </w:t>
      </w:r>
      <w:r>
        <w:rPr>
          <w:lang w:val="en-US"/>
        </w:rPr>
        <w:t>uint</w:t>
      </w:r>
      <w:r w:rsidRPr="002150EB">
        <w:t>8_</w:t>
      </w:r>
      <w:r>
        <w:rPr>
          <w:lang w:val="en-US"/>
        </w:rPr>
        <w:t>t</w:t>
      </w:r>
      <w:r>
        <w:t xml:space="preserve">, </w:t>
      </w:r>
      <w:r w:rsidR="002F737D">
        <w:br/>
      </w:r>
      <w:r>
        <w:t xml:space="preserve">чем </w:t>
      </w:r>
      <w:r w:rsidR="00EE6609">
        <w:t>МЕНЬШЕ</w:t>
      </w:r>
      <w:r>
        <w:t xml:space="preserve"> число </w:t>
      </w:r>
      <w:r>
        <w:noBreakHyphen/>
        <w:t xml:space="preserve">  тем </w:t>
      </w:r>
      <w:r w:rsidR="00EE6609">
        <w:t>ВЫШЕ</w:t>
      </w:r>
      <w:r>
        <w:t xml:space="preserve"> приоритет. </w:t>
      </w:r>
      <w:r w:rsidR="002F737D">
        <w:br/>
        <w:t xml:space="preserve">В </w:t>
      </w:r>
      <w:r w:rsidR="002F737D">
        <w:rPr>
          <w:lang w:val="en-US"/>
        </w:rPr>
        <w:t>FreeRTOS</w:t>
      </w:r>
      <w:r w:rsidR="002F737D">
        <w:t xml:space="preserve"> наоборот: чем БОЛЬШЕ число, тем ВЫШЕ приоритет.</w:t>
      </w:r>
      <w:r w:rsidR="002276F8">
        <w:br/>
      </w:r>
      <w:r w:rsidR="00EE6609">
        <w:br/>
        <w:t xml:space="preserve">Смотрим в файл </w:t>
      </w:r>
      <w:r w:rsidR="00EE6609">
        <w:rPr>
          <w:lang w:val="en-US"/>
        </w:rPr>
        <w:t>app</w:t>
      </w:r>
      <w:r w:rsidR="00EE6609" w:rsidRPr="005E431B">
        <w:t>_</w:t>
      </w:r>
      <w:r w:rsidR="00EE6609">
        <w:rPr>
          <w:lang w:val="en-US"/>
        </w:rPr>
        <w:t>cfg</w:t>
      </w:r>
      <w:r w:rsidR="00EE6609" w:rsidRPr="005E431B">
        <w:t>.</w:t>
      </w:r>
      <w:r w:rsidR="00EE6609">
        <w:rPr>
          <w:lang w:val="en-US"/>
        </w:rPr>
        <w:t>h</w:t>
      </w:r>
      <w:r w:rsidR="00EE6609">
        <w:t>, там заданы значения уровней приоритета. Обсуждаем:</w:t>
      </w:r>
      <w:r w:rsidR="00EE6609">
        <w:br/>
      </w:r>
      <w:r w:rsidR="004E6552">
        <w:t xml:space="preserve">Для Стартовой Задачи приоритет выбран = 3. Это значение </w:t>
      </w:r>
      <w:r w:rsidR="00EE6609">
        <w:t xml:space="preserve">пока </w:t>
      </w:r>
      <w:r w:rsidR="004E6552">
        <w:t>непринципиально.</w:t>
      </w:r>
      <w:r w:rsidR="004E6552">
        <w:br/>
        <w:t xml:space="preserve">Для Измерителя приоритет =5. Это ниже, чем для Стартовой. </w:t>
      </w:r>
      <w:r w:rsidR="0020708D">
        <w:t xml:space="preserve">Вспоминаем о рекомендации в Стартовой </w:t>
      </w:r>
      <w:r w:rsidR="0020708D" w:rsidRPr="002276F8">
        <w:rPr>
          <w:i/>
        </w:rPr>
        <w:t>Задаче</w:t>
      </w:r>
      <w:r w:rsidR="0020708D">
        <w:t xml:space="preserve"> создавать и остальные пользовательские Задачи. Каким должн</w:t>
      </w:r>
      <w:r w:rsidR="002276F8">
        <w:t xml:space="preserve">о быть соотношение приоритетов </w:t>
      </w:r>
      <w:r w:rsidR="002276F8" w:rsidRPr="002276F8">
        <w:t>Стартовой</w:t>
      </w:r>
      <w:r w:rsidR="002276F8">
        <w:rPr>
          <w:i/>
        </w:rPr>
        <w:t xml:space="preserve"> Задачи</w:t>
      </w:r>
      <w:r w:rsidR="002276F8">
        <w:t xml:space="preserve"> и прочих </w:t>
      </w:r>
      <w:r w:rsidR="002276F8">
        <w:rPr>
          <w:i/>
        </w:rPr>
        <w:t>Задач</w:t>
      </w:r>
      <w:r w:rsidR="002276F8">
        <w:t>, создаваемых в Стартовой ?</w:t>
      </w:r>
    </w:p>
    <w:p w:rsidR="004054AF" w:rsidRDefault="004054AF" w:rsidP="004054AF">
      <w:pPr>
        <w:pStyle w:val="-"/>
        <w:numPr>
          <w:ilvl w:val="1"/>
          <w:numId w:val="1"/>
        </w:numPr>
        <w:spacing w:after="240"/>
      </w:pPr>
      <w:r>
        <w:t xml:space="preserve">При создании </w:t>
      </w:r>
      <w:r>
        <w:rPr>
          <w:i/>
        </w:rPr>
        <w:t>Задачи</w:t>
      </w:r>
      <w:r>
        <w:t xml:space="preserve"> </w:t>
      </w:r>
      <w:r>
        <w:noBreakHyphen/>
        <w:t xml:space="preserve"> в коде функции </w:t>
      </w:r>
      <w:r>
        <w:rPr>
          <w:lang w:val="en-US"/>
        </w:rPr>
        <w:t>OSTaskCreate</w:t>
      </w:r>
      <w:r w:rsidRPr="00AE26E0">
        <w:t>()</w:t>
      </w:r>
      <w:r>
        <w:t xml:space="preserve"> из набора  заранее (статически) созданных системных структур </w:t>
      </w:r>
      <w:r>
        <w:rPr>
          <w:lang w:val="en-US"/>
        </w:rPr>
        <w:t>TCB</w:t>
      </w:r>
      <w:r w:rsidRPr="004054AF">
        <w:t xml:space="preserve"> (</w:t>
      </w:r>
      <w:r>
        <w:rPr>
          <w:lang w:val="en-US"/>
        </w:rPr>
        <w:t>Task</w:t>
      </w:r>
      <w:r w:rsidRPr="004054AF">
        <w:t xml:space="preserve"> </w:t>
      </w:r>
      <w:r>
        <w:rPr>
          <w:lang w:val="en-US"/>
        </w:rPr>
        <w:t>Control</w:t>
      </w:r>
      <w:r w:rsidRPr="004054AF">
        <w:t xml:space="preserve"> </w:t>
      </w:r>
      <w:r>
        <w:rPr>
          <w:lang w:val="en-US"/>
        </w:rPr>
        <w:t>Block</w:t>
      </w:r>
      <w:r w:rsidRPr="004054AF">
        <w:t xml:space="preserve">, </w:t>
      </w:r>
      <w:r>
        <w:t xml:space="preserve">Блок Управления </w:t>
      </w:r>
      <w:r>
        <w:rPr>
          <w:i/>
        </w:rPr>
        <w:t>Задачей</w:t>
      </w:r>
      <w:r>
        <w:t xml:space="preserve">) берется свободная, и в ней заполняются поля в соответствии с настройками, заданными прикладным программистом.   Сколько штук </w:t>
      </w:r>
      <w:r>
        <w:rPr>
          <w:lang w:val="en-US"/>
        </w:rPr>
        <w:t xml:space="preserve">TCB </w:t>
      </w:r>
      <w:r>
        <w:t>было создано ??</w:t>
      </w:r>
    </w:p>
    <w:p w:rsidR="004054AF" w:rsidRDefault="0056063E" w:rsidP="004054AF">
      <w:pPr>
        <w:pStyle w:val="-"/>
        <w:numPr>
          <w:ilvl w:val="1"/>
          <w:numId w:val="1"/>
        </w:numPr>
        <w:spacing w:after="240"/>
      </w:pPr>
      <w:r>
        <w:t>Смотрим презентацию, стр.63</w:t>
      </w:r>
      <w:r w:rsidR="004054AF">
        <w:t xml:space="preserve">. Обсуждаем основные поля Блока Управления </w:t>
      </w:r>
      <w:r w:rsidR="004054AF">
        <w:rPr>
          <w:i/>
        </w:rPr>
        <w:t>Задачей</w:t>
      </w:r>
      <w:r w:rsidR="004054AF">
        <w:t>.</w:t>
      </w:r>
    </w:p>
    <w:p w:rsidR="008C23F0" w:rsidRDefault="008C23F0" w:rsidP="002276F8">
      <w:pPr>
        <w:spacing w:after="240"/>
      </w:pPr>
    </w:p>
    <w:p w:rsidR="004E6552" w:rsidRPr="00A53928" w:rsidRDefault="00A53928" w:rsidP="002276F8">
      <w:pPr>
        <w:spacing w:after="240"/>
        <w:rPr>
          <w:lang w:val="en-US"/>
        </w:rPr>
      </w:pPr>
      <w:r>
        <w:rPr>
          <w:lang w:val="en-US"/>
        </w:rPr>
        <w:t>==================================================================================</w:t>
      </w:r>
    </w:p>
    <w:p w:rsidR="009A4D27" w:rsidRDefault="004E6552" w:rsidP="002276F8">
      <w:pPr>
        <w:pStyle w:val="-"/>
        <w:spacing w:after="240"/>
      </w:pPr>
      <w:r>
        <w:t>Выполнение простейшей версии программы.</w:t>
      </w:r>
      <w:bookmarkStart w:id="0" w:name="_GoBack"/>
      <w:bookmarkEnd w:id="0"/>
    </w:p>
    <w:p w:rsidR="004E6552" w:rsidRDefault="004E6552" w:rsidP="002276F8">
      <w:pPr>
        <w:pStyle w:val="-"/>
        <w:numPr>
          <w:ilvl w:val="1"/>
          <w:numId w:val="1"/>
        </w:numPr>
        <w:spacing w:after="240"/>
      </w:pPr>
      <w:r>
        <w:t>После перехода в отладку смотрим начальное состояние МК.</w:t>
      </w:r>
    </w:p>
    <w:p w:rsidR="004E6552" w:rsidRDefault="004E6552" w:rsidP="002276F8">
      <w:pPr>
        <w:pStyle w:val="-"/>
        <w:numPr>
          <w:ilvl w:val="2"/>
          <w:numId w:val="1"/>
        </w:numPr>
        <w:spacing w:after="240"/>
      </w:pPr>
      <w:r>
        <w:t>Тактирование: ядро и все прочие тактовые частоты используют 8 МГц.</w:t>
      </w:r>
      <w:r>
        <w:br/>
        <w:t>В этом состоянии МК работоспособен.</w:t>
      </w:r>
    </w:p>
    <w:p w:rsidR="004E6552" w:rsidRDefault="004E6552" w:rsidP="002276F8">
      <w:pPr>
        <w:pStyle w:val="-"/>
        <w:numPr>
          <w:ilvl w:val="2"/>
          <w:numId w:val="1"/>
        </w:numPr>
        <w:spacing w:after="240"/>
      </w:pPr>
      <w:r>
        <w:t>От запуска прошло чуть больше 1000 тактов.</w:t>
      </w:r>
    </w:p>
    <w:p w:rsidR="006606B8" w:rsidRDefault="006606B8" w:rsidP="002276F8">
      <w:pPr>
        <w:pStyle w:val="-"/>
        <w:numPr>
          <w:ilvl w:val="1"/>
          <w:numId w:val="1"/>
        </w:numPr>
        <w:spacing w:after="240"/>
      </w:pPr>
      <w:r>
        <w:t xml:space="preserve">Входим внутрь функции </w:t>
      </w:r>
      <w:r>
        <w:rPr>
          <w:lang w:val="en-US"/>
        </w:rPr>
        <w:t>OSInit()</w:t>
      </w:r>
      <w:r>
        <w:t>.</w:t>
      </w:r>
    </w:p>
    <w:p w:rsidR="006606B8" w:rsidRDefault="006606B8" w:rsidP="002276F8">
      <w:pPr>
        <w:pStyle w:val="-"/>
        <w:numPr>
          <w:ilvl w:val="2"/>
          <w:numId w:val="1"/>
        </w:numPr>
        <w:spacing w:after="240"/>
      </w:pPr>
      <w:r>
        <w:t xml:space="preserve">Часть строк не оттранслировалась. Это следствие </w:t>
      </w:r>
      <w:r w:rsidR="00EE6609">
        <w:t xml:space="preserve">значений </w:t>
      </w:r>
      <w:r>
        <w:t>настроек конфигурации</w:t>
      </w:r>
      <w:r w:rsidR="00EE6609">
        <w:t xml:space="preserve"> (в файле </w:t>
      </w:r>
      <w:r w:rsidR="00EE6609">
        <w:rPr>
          <w:lang w:val="en-US"/>
        </w:rPr>
        <w:t>os</w:t>
      </w:r>
      <w:r w:rsidR="00EE6609" w:rsidRPr="00EE6609">
        <w:t>_</w:t>
      </w:r>
      <w:r w:rsidR="00EE6609">
        <w:rPr>
          <w:lang w:val="en-US"/>
        </w:rPr>
        <w:t>cfg</w:t>
      </w:r>
      <w:r w:rsidR="00EE6609" w:rsidRPr="00EE6609">
        <w:t>.</w:t>
      </w:r>
      <w:r w:rsidR="00EE6609">
        <w:rPr>
          <w:lang w:val="en-US"/>
        </w:rPr>
        <w:t>h</w:t>
      </w:r>
      <w:r w:rsidR="00EE6609" w:rsidRPr="00EE6609">
        <w:t xml:space="preserve"> </w:t>
      </w:r>
      <w:r w:rsidR="00EE6609">
        <w:t>и в других местах)</w:t>
      </w:r>
      <w:r>
        <w:t>, которые используются в директивах условной трансляции.</w:t>
      </w:r>
    </w:p>
    <w:p w:rsidR="006606B8" w:rsidRDefault="006606B8" w:rsidP="002276F8">
      <w:pPr>
        <w:pStyle w:val="-"/>
        <w:numPr>
          <w:ilvl w:val="2"/>
          <w:numId w:val="1"/>
        </w:numPr>
        <w:spacing w:after="240"/>
      </w:pPr>
      <w:r>
        <w:t xml:space="preserve">Смотрим строку </w:t>
      </w:r>
      <w:r w:rsidR="00EE6609" w:rsidRPr="000C12B6">
        <w:t>[</w:t>
      </w:r>
      <w:r w:rsidR="00EE6609">
        <w:rPr>
          <w:lang w:val="en-US"/>
        </w:rPr>
        <w:t>os</w:t>
      </w:r>
      <w:r w:rsidR="00EE6609" w:rsidRPr="000C12B6">
        <w:t>_</w:t>
      </w:r>
      <w:r w:rsidR="00EE6609">
        <w:rPr>
          <w:lang w:val="en-US"/>
        </w:rPr>
        <w:t>core</w:t>
      </w:r>
      <w:r w:rsidR="004709AC" w:rsidRPr="000C12B6">
        <w:t>.</w:t>
      </w:r>
      <w:r w:rsidR="004709AC">
        <w:rPr>
          <w:lang w:val="en-US"/>
        </w:rPr>
        <w:t>c</w:t>
      </w:r>
      <w:r w:rsidR="004709AC" w:rsidRPr="000C12B6">
        <w:t>:</w:t>
      </w:r>
      <w:r>
        <w:t>578</w:t>
      </w:r>
      <w:r w:rsidR="004709AC" w:rsidRPr="000C12B6">
        <w:t>]</w:t>
      </w:r>
      <w:r>
        <w:t xml:space="preserve">. Внутри функции OS_InitTaskIdle()  создается «Пустая </w:t>
      </w:r>
      <w:r>
        <w:rPr>
          <w:i/>
        </w:rPr>
        <w:t>Задача</w:t>
      </w:r>
      <w:r>
        <w:t>».</w:t>
      </w:r>
      <w:r>
        <w:br/>
        <w:t xml:space="preserve">Входим внутрь, </w:t>
      </w:r>
      <w:r w:rsidR="003E3049">
        <w:t xml:space="preserve">в строке </w:t>
      </w:r>
      <w:r w:rsidR="003E3049" w:rsidRPr="003E3049">
        <w:t>[</w:t>
      </w:r>
      <w:r w:rsidR="003E3049">
        <w:rPr>
          <w:lang w:val="en-US"/>
        </w:rPr>
        <w:t>os</w:t>
      </w:r>
      <w:r w:rsidR="003E3049" w:rsidRPr="003E3049">
        <w:t>_</w:t>
      </w:r>
      <w:r w:rsidR="003E3049">
        <w:rPr>
          <w:lang w:val="en-US"/>
        </w:rPr>
        <w:t>core</w:t>
      </w:r>
      <w:r w:rsidR="003E3049" w:rsidRPr="003E3049">
        <w:t>.</w:t>
      </w:r>
      <w:r w:rsidR="003E3049">
        <w:rPr>
          <w:lang w:val="en-US"/>
        </w:rPr>
        <w:t>c</w:t>
      </w:r>
      <w:r w:rsidR="003E3049" w:rsidRPr="003E3049">
        <w:t>:1399]</w:t>
      </w:r>
      <w:r w:rsidR="003E3049">
        <w:t xml:space="preserve"> </w:t>
      </w:r>
      <w:r>
        <w:t>видим вызов</w:t>
      </w:r>
      <w:r w:rsidR="003E3049">
        <w:t xml:space="preserve"> </w:t>
      </w:r>
      <w:r w:rsidR="003E3049">
        <w:rPr>
          <w:lang w:val="en-US"/>
        </w:rPr>
        <w:t>OSTaskCreate</w:t>
      </w:r>
      <w:r w:rsidR="003E3049" w:rsidRPr="00AE26E0">
        <w:t>()</w:t>
      </w:r>
      <w:r w:rsidR="003E3049" w:rsidRPr="003E3049">
        <w:t xml:space="preserve"> </w:t>
      </w:r>
      <w:r w:rsidR="003E3049">
        <w:t>–</w:t>
      </w:r>
      <w:r w:rsidR="003E3049" w:rsidRPr="003E3049">
        <w:t xml:space="preserve"> </w:t>
      </w:r>
      <w:r w:rsidR="003E3049">
        <w:t xml:space="preserve">создающую «Пустую </w:t>
      </w:r>
      <w:r w:rsidR="003E3049">
        <w:rPr>
          <w:i/>
        </w:rPr>
        <w:t>Задачу</w:t>
      </w:r>
      <w:r w:rsidR="003E3049">
        <w:t xml:space="preserve">. Первый параметр это точка входа в код </w:t>
      </w:r>
      <w:r w:rsidR="003E3049">
        <w:rPr>
          <w:lang w:val="en-US"/>
        </w:rPr>
        <w:t>OS</w:t>
      </w:r>
      <w:r w:rsidR="003E3049" w:rsidRPr="003E3049">
        <w:t>_</w:t>
      </w:r>
      <w:r w:rsidR="003E3049">
        <w:rPr>
          <w:lang w:val="en-US"/>
        </w:rPr>
        <w:t>TaskIdle</w:t>
      </w:r>
      <w:r w:rsidR="003E3049">
        <w:t>, можем взгянуть на этот код.</w:t>
      </w:r>
    </w:p>
    <w:p w:rsidR="003E3049" w:rsidRDefault="00C613E1" w:rsidP="002276F8">
      <w:pPr>
        <w:pStyle w:val="-"/>
        <w:numPr>
          <w:ilvl w:val="2"/>
          <w:numId w:val="1"/>
        </w:numPr>
        <w:spacing w:after="240"/>
      </w:pPr>
      <w:r>
        <w:t>В строке</w:t>
      </w:r>
      <w:r w:rsidR="003E3049">
        <w:t>74</w:t>
      </w:r>
      <w:r>
        <w:t>, в</w:t>
      </w:r>
      <w:r w:rsidR="003E3049">
        <w:t xml:space="preserve"> функции </w:t>
      </w:r>
      <w:r w:rsidR="003E3049">
        <w:rPr>
          <w:lang w:val="en-US"/>
        </w:rPr>
        <w:t>main</w:t>
      </w:r>
      <w:r w:rsidR="003E3049" w:rsidRPr="003E3049">
        <w:t>()</w:t>
      </w:r>
      <w:r>
        <w:t xml:space="preserve">  </w:t>
      </w:r>
      <w:r w:rsidR="003E3049">
        <w:t xml:space="preserve">создается Стартовая </w:t>
      </w:r>
      <w:r w:rsidR="003E3049">
        <w:rPr>
          <w:i/>
        </w:rPr>
        <w:t>Задача</w:t>
      </w:r>
      <w:r w:rsidR="003E3049">
        <w:t>. Область памяти для ее стек выделена в</w:t>
      </w:r>
      <w:r>
        <w:t xml:space="preserve"> строке</w:t>
      </w:r>
      <w:r w:rsidR="004054AF">
        <w:t xml:space="preserve"> </w:t>
      </w:r>
      <w:r w:rsidR="004054AF" w:rsidRPr="004054AF">
        <w:t>[</w:t>
      </w:r>
      <w:r w:rsidR="003E3049">
        <w:t>26</w:t>
      </w:r>
      <w:r w:rsidR="003E3049" w:rsidRPr="003E3049">
        <w:t>]</w:t>
      </w:r>
      <w:r w:rsidR="003E3049">
        <w:t xml:space="preserve"> в результате определения массива элементов типа </w:t>
      </w:r>
      <w:r>
        <w:rPr>
          <w:lang w:val="en-US"/>
        </w:rPr>
        <w:t>OS</w:t>
      </w:r>
      <w:r w:rsidRPr="00C613E1">
        <w:t>_</w:t>
      </w:r>
      <w:r>
        <w:rPr>
          <w:lang w:val="en-US"/>
        </w:rPr>
        <w:t>STK</w:t>
      </w:r>
      <w:r>
        <w:t>. Этот тип данных процессорно-зависимый. Он переопределяется, когда ОСРВ портируют на новый тип процессора.</w:t>
      </w:r>
    </w:p>
    <w:p w:rsidR="00C613E1" w:rsidRDefault="00C613E1" w:rsidP="002276F8">
      <w:pPr>
        <w:pStyle w:val="-"/>
        <w:numPr>
          <w:ilvl w:val="2"/>
          <w:numId w:val="1"/>
        </w:numPr>
        <w:spacing w:after="240"/>
      </w:pPr>
      <w:r>
        <w:lastRenderedPageBreak/>
        <w:t xml:space="preserve">Размер стека для создаваемой </w:t>
      </w:r>
      <w:r>
        <w:rPr>
          <w:i/>
        </w:rPr>
        <w:t>Задачи</w:t>
      </w:r>
      <w:r>
        <w:t xml:space="preserve"> должен выбрать прикладной программист так, чтобы исключить переполнение этого стека при работе отлаженной программы. </w:t>
      </w:r>
      <w:r>
        <w:br/>
        <w:t>Как можно контролировать состояние стеков</w:t>
      </w:r>
      <w:r w:rsidR="002F737D" w:rsidRPr="002F737D">
        <w:t xml:space="preserve"> </w:t>
      </w:r>
      <w:r w:rsidR="002F737D">
        <w:t>–</w:t>
      </w:r>
      <w:r w:rsidR="002F737D" w:rsidRPr="002F737D">
        <w:t xml:space="preserve"> </w:t>
      </w:r>
      <w:r w:rsidR="002F737D">
        <w:t>подумайте.</w:t>
      </w:r>
      <w:r>
        <w:t xml:space="preserve"> (для каждой </w:t>
      </w:r>
      <w:r>
        <w:rPr>
          <w:i/>
        </w:rPr>
        <w:t>Задачи</w:t>
      </w:r>
      <w:r>
        <w:t xml:space="preserve"> стек свой !).</w:t>
      </w:r>
    </w:p>
    <w:p w:rsidR="00C613E1" w:rsidRDefault="00C613E1" w:rsidP="002276F8">
      <w:pPr>
        <w:pStyle w:val="-"/>
        <w:numPr>
          <w:ilvl w:val="2"/>
          <w:numId w:val="1"/>
        </w:numPr>
        <w:spacing w:after="240"/>
      </w:pPr>
      <w:r>
        <w:t xml:space="preserve">Выполняем строку 74, создаем Стартовую </w:t>
      </w:r>
      <w:r>
        <w:rPr>
          <w:i/>
        </w:rPr>
        <w:t>Задачу</w:t>
      </w:r>
      <w:r>
        <w:t xml:space="preserve">. </w:t>
      </w:r>
      <w:r w:rsidR="002F737D">
        <w:t xml:space="preserve">В </w:t>
      </w:r>
      <w:r w:rsidR="002F737D">
        <w:rPr>
          <w:lang w:val="en-US"/>
        </w:rPr>
        <w:t>OSTaskCreate</w:t>
      </w:r>
      <w:r w:rsidR="002F737D" w:rsidRPr="00AE26E0">
        <w:t>()</w:t>
      </w:r>
      <w:r w:rsidR="002F737D">
        <w:t xml:space="preserve"> заполняются поля блока </w:t>
      </w:r>
      <w:r w:rsidR="002F737D">
        <w:rPr>
          <w:lang w:val="en-US"/>
        </w:rPr>
        <w:t>TCB</w:t>
      </w:r>
      <w:r w:rsidR="002F737D" w:rsidRPr="002F737D">
        <w:t xml:space="preserve"> </w:t>
      </w:r>
      <w:r w:rsidR="002F737D">
        <w:t xml:space="preserve">для Стартовой </w:t>
      </w:r>
      <w:r w:rsidR="002F737D">
        <w:rPr>
          <w:i/>
        </w:rPr>
        <w:t>Задачи</w:t>
      </w:r>
      <w:r w:rsidR="002F737D">
        <w:t>, это можно посмотреть.</w:t>
      </w:r>
    </w:p>
    <w:p w:rsidR="00590636" w:rsidRDefault="00590636" w:rsidP="002276F8">
      <w:pPr>
        <w:pStyle w:val="-"/>
        <w:numPr>
          <w:ilvl w:val="2"/>
          <w:numId w:val="1"/>
        </w:numPr>
        <w:spacing w:after="240"/>
      </w:pPr>
      <w:r>
        <w:t xml:space="preserve">Следующий шаг – вызов функции </w:t>
      </w:r>
      <w:r>
        <w:rPr>
          <w:lang w:val="en-US"/>
        </w:rPr>
        <w:t>OSStart</w:t>
      </w:r>
      <w:r>
        <w:t>()</w:t>
      </w:r>
      <w:r w:rsidRPr="00590636">
        <w:t>.</w:t>
      </w:r>
      <w:r>
        <w:t xml:space="preserve"> </w:t>
      </w:r>
      <w:r>
        <w:br/>
        <w:t xml:space="preserve">Он весьма странный: </w:t>
      </w:r>
      <w:r w:rsidR="004054AF">
        <w:br/>
        <w:t xml:space="preserve">поставим </w:t>
      </w:r>
      <w:r>
        <w:t xml:space="preserve">остановы в строках 81 и 99, и затем пуск. </w:t>
      </w:r>
      <w:r w:rsidR="004054AF">
        <w:br/>
      </w:r>
      <w:r>
        <w:t>Обсуждаем, что произошло.</w:t>
      </w:r>
      <w:r>
        <w:br/>
        <w:t xml:space="preserve">Внутри </w:t>
      </w:r>
      <w:r>
        <w:rPr>
          <w:lang w:val="en-US"/>
        </w:rPr>
        <w:t>OSStart</w:t>
      </w:r>
      <w:r>
        <w:t xml:space="preserve">() управление получил Диспетчер. В программе две </w:t>
      </w:r>
      <w:r>
        <w:rPr>
          <w:i/>
        </w:rPr>
        <w:t>Задачи</w:t>
      </w:r>
      <w:r>
        <w:t xml:space="preserve">: </w:t>
      </w:r>
      <w:r w:rsidR="004054AF">
        <w:br/>
      </w:r>
      <w:r>
        <w:rPr>
          <w:lang w:val="en-US"/>
        </w:rPr>
        <w:t>TaskIdle</w:t>
      </w:r>
      <w:r w:rsidRPr="00590636">
        <w:t xml:space="preserve"> </w:t>
      </w:r>
      <w:r w:rsidR="004054AF">
        <w:t xml:space="preserve">и Стартовая.    </w:t>
      </w:r>
      <w:r>
        <w:t xml:space="preserve"> </w:t>
      </w:r>
      <w:r w:rsidR="004054AF">
        <w:t xml:space="preserve">Будет </w:t>
      </w:r>
      <w:r>
        <w:t>запущена та, у которой более высокий приоритет.</w:t>
      </w:r>
    </w:p>
    <w:p w:rsidR="00590636" w:rsidRDefault="00590636" w:rsidP="002276F8">
      <w:pPr>
        <w:pStyle w:val="-"/>
        <w:numPr>
          <w:ilvl w:val="2"/>
          <w:numId w:val="1"/>
        </w:numPr>
        <w:spacing w:after="240"/>
      </w:pPr>
      <w:r>
        <w:t>Теперь можно открыть ЛА. В нем настроен вывод 6-ти графиков.</w:t>
      </w:r>
      <w:r>
        <w:br/>
        <w:t xml:space="preserve">Системная переменная </w:t>
      </w:r>
      <w:r w:rsidRPr="00590636">
        <w:t>OSPrioCur</w:t>
      </w:r>
      <w:r>
        <w:t xml:space="preserve"> содержит уровень приоритета исполняемой </w:t>
      </w:r>
      <w:r>
        <w:rPr>
          <w:i/>
        </w:rPr>
        <w:t>Задачи</w:t>
      </w:r>
      <w:r>
        <w:t>.</w:t>
      </w:r>
      <w:r w:rsidR="002F737D">
        <w:br/>
        <w:t>Прикладной программист (мы!!) определил несколько отладочных переменных, чтобы можно было наблюдать события, происходящие при выполнении программы. Но пока еще почти ничего не происходит.</w:t>
      </w:r>
    </w:p>
    <w:p w:rsidR="00242400" w:rsidRDefault="00242400" w:rsidP="002276F8">
      <w:pPr>
        <w:pStyle w:val="-"/>
        <w:numPr>
          <w:ilvl w:val="2"/>
          <w:numId w:val="1"/>
        </w:numPr>
        <w:spacing w:after="240"/>
      </w:pPr>
      <w:r w:rsidRPr="00242400">
        <w:t xml:space="preserve">Строка </w:t>
      </w:r>
      <w:r>
        <w:t>101</w:t>
      </w:r>
      <w:r w:rsidRPr="00242400">
        <w:t xml:space="preserve"> Вызов BSP_Init() - Настраивается подсистема тактирования</w:t>
      </w:r>
      <w:r w:rsidR="003B199D">
        <w:t>.</w:t>
      </w:r>
    </w:p>
    <w:p w:rsidR="003B199D" w:rsidRDefault="003B199D" w:rsidP="002276F8">
      <w:pPr>
        <w:pStyle w:val="-"/>
        <w:numPr>
          <w:ilvl w:val="1"/>
          <w:numId w:val="1"/>
        </w:numPr>
        <w:spacing w:after="240"/>
      </w:pPr>
      <w:r>
        <w:t xml:space="preserve">Строка 164 – создается </w:t>
      </w:r>
      <w:r>
        <w:rPr>
          <w:i/>
        </w:rPr>
        <w:t>Задача-</w:t>
      </w:r>
      <w:r>
        <w:t xml:space="preserve">Измеритель. Что может помешать созданию </w:t>
      </w:r>
      <w:r>
        <w:rPr>
          <w:i/>
        </w:rPr>
        <w:t>Задачи</w:t>
      </w:r>
      <w:r>
        <w:t xml:space="preserve"> </w:t>
      </w:r>
      <w:r>
        <w:noBreakHyphen/>
      </w:r>
      <w:r>
        <w:br/>
        <w:t>неверная настройка. Надо проверять значение, возвращаемое функцией ОС, перед этим следует выяснить, какие ошибки проверяются в используемой функции.</w:t>
      </w:r>
    </w:p>
    <w:p w:rsidR="003B199D" w:rsidRDefault="003B199D" w:rsidP="002276F8">
      <w:pPr>
        <w:pStyle w:val="-"/>
        <w:numPr>
          <w:ilvl w:val="1"/>
          <w:numId w:val="1"/>
        </w:numPr>
        <w:spacing w:after="240"/>
      </w:pPr>
      <w:r>
        <w:t xml:space="preserve">Каково соотношение между приоритетами двух созданных </w:t>
      </w:r>
      <w:r>
        <w:rPr>
          <w:i/>
        </w:rPr>
        <w:t>Задач</w:t>
      </w:r>
      <w:r>
        <w:t>?</w:t>
      </w:r>
      <w:r>
        <w:br/>
        <w:t xml:space="preserve">Что произойдет, если приоритет создаваемой </w:t>
      </w:r>
      <w:r>
        <w:rPr>
          <w:i/>
        </w:rPr>
        <w:t>Задачи</w:t>
      </w:r>
      <w:r>
        <w:t>-Измерителя выше приоритета стартовой</w:t>
      </w:r>
      <w:r w:rsidR="00A53928">
        <w:t>.</w:t>
      </w:r>
    </w:p>
    <w:p w:rsidR="006113F3" w:rsidRDefault="00A53928" w:rsidP="002276F8">
      <w:pPr>
        <w:pStyle w:val="-"/>
        <w:numPr>
          <w:ilvl w:val="1"/>
          <w:numId w:val="1"/>
        </w:numPr>
        <w:spacing w:after="240"/>
      </w:pPr>
      <w:r>
        <w:t xml:space="preserve">Стартовая </w:t>
      </w:r>
      <w:r>
        <w:rPr>
          <w:i/>
        </w:rPr>
        <w:t>Задача</w:t>
      </w:r>
      <w:r>
        <w:t xml:space="preserve"> выполнила все, что от нее хотел прикладной программист.</w:t>
      </w:r>
      <w:r>
        <w:br/>
        <w:t xml:space="preserve">Что можно сделать, чтобы начала исполняться </w:t>
      </w:r>
      <w:r>
        <w:rPr>
          <w:i/>
        </w:rPr>
        <w:t>Задача</w:t>
      </w:r>
      <w:r>
        <w:t>-Измеритель ?</w:t>
      </w:r>
      <w:r>
        <w:br/>
        <w:t xml:space="preserve">Как поступить со Стартовой </w:t>
      </w:r>
      <w:r>
        <w:rPr>
          <w:i/>
        </w:rPr>
        <w:t>Задачей</w:t>
      </w:r>
      <w:r w:rsidRPr="00A53928">
        <w:t xml:space="preserve"> ?</w:t>
      </w:r>
      <w:r w:rsidR="006113F3">
        <w:br/>
        <w:t xml:space="preserve">Что произойдет, если удалить Стартовую </w:t>
      </w:r>
      <w:r w:rsidR="006113F3">
        <w:rPr>
          <w:i/>
        </w:rPr>
        <w:t>Задачу</w:t>
      </w:r>
      <w:r w:rsidR="006113F3">
        <w:t xml:space="preserve"> ? Сначала поставьте останов в строке227.</w:t>
      </w:r>
      <w:r w:rsidR="006113F3">
        <w:br/>
        <w:t>Запустим на продолжение, посмотрим графики в ЛА</w:t>
      </w:r>
    </w:p>
    <w:p w:rsidR="004E6552" w:rsidRDefault="004E6552" w:rsidP="002276F8">
      <w:pPr>
        <w:pStyle w:val="-"/>
        <w:numPr>
          <w:ilvl w:val="1"/>
          <w:numId w:val="1"/>
        </w:numPr>
        <w:spacing w:after="240"/>
      </w:pPr>
      <w:r>
        <w:t>Смотрим код в Задаче-Измерителе.</w:t>
      </w:r>
    </w:p>
    <w:p w:rsidR="006113F3" w:rsidRDefault="006113F3" w:rsidP="002276F8">
      <w:pPr>
        <w:pStyle w:val="-"/>
        <w:numPr>
          <w:ilvl w:val="2"/>
          <w:numId w:val="1"/>
        </w:numPr>
        <w:spacing w:after="240"/>
      </w:pPr>
      <w:r>
        <w:t xml:space="preserve">Строки 214...220  </w:t>
      </w:r>
      <w:r>
        <w:noBreakHyphen/>
        <w:t xml:space="preserve"> параметры измерений и рабочие переменные (глобальные)</w:t>
      </w:r>
    </w:p>
    <w:p w:rsidR="004E6552" w:rsidRDefault="006113F3" w:rsidP="002276F8">
      <w:pPr>
        <w:pStyle w:val="-"/>
        <w:numPr>
          <w:ilvl w:val="2"/>
          <w:numId w:val="1"/>
        </w:numPr>
        <w:spacing w:after="240"/>
      </w:pPr>
      <w:r>
        <w:t>Строка 233 – настройка канала АЦП</w:t>
      </w:r>
      <w:r>
        <w:br/>
        <w:t xml:space="preserve"> </w:t>
      </w:r>
      <w:r>
        <w:tab/>
      </w:r>
      <w:r>
        <w:tab/>
        <w:t>236 – и далее – смотрите комментарии в коде</w:t>
      </w:r>
    </w:p>
    <w:p w:rsidR="006113F3" w:rsidRDefault="008053D8" w:rsidP="002276F8">
      <w:pPr>
        <w:pStyle w:val="-"/>
        <w:numPr>
          <w:ilvl w:val="1"/>
          <w:numId w:val="1"/>
        </w:numPr>
        <w:spacing w:after="240"/>
      </w:pPr>
      <w:r>
        <w:t>Точку останова в строку 263. Запускаем программу. Смотрим в диаграммы.</w:t>
      </w:r>
      <w:r>
        <w:br/>
        <w:t>Что там можно увидеть. Как изменить программу, чтобы измерения выполнялись и в периоды, когда идет передача строк ? Как в этом может помочь многозадачность ?</w:t>
      </w:r>
    </w:p>
    <w:p w:rsidR="008053D8" w:rsidRDefault="008053D8" w:rsidP="002276F8">
      <w:pPr>
        <w:pStyle w:val="-"/>
        <w:numPr>
          <w:ilvl w:val="1"/>
          <w:numId w:val="1"/>
        </w:numPr>
        <w:spacing w:after="240"/>
      </w:pPr>
      <w:r>
        <w:t xml:space="preserve">Переносим код, выполняющий передачу, в другую </w:t>
      </w:r>
      <w:r>
        <w:rPr>
          <w:i/>
        </w:rPr>
        <w:t>Задачу</w:t>
      </w:r>
      <w:r w:rsidR="00661C38">
        <w:t>, для этого следует раскомментировать строку 23</w:t>
      </w:r>
      <w:r>
        <w:t>. Какой приоритет должен иметь Передатчик по отношению к Измерителю ?</w:t>
      </w:r>
    </w:p>
    <w:p w:rsidR="00ED45C4" w:rsidRDefault="00661C38" w:rsidP="002276F8">
      <w:pPr>
        <w:pStyle w:val="-"/>
        <w:numPr>
          <w:ilvl w:val="1"/>
          <w:numId w:val="1"/>
        </w:numPr>
        <w:spacing w:after="240"/>
      </w:pPr>
      <w:r>
        <w:t>Запускаем программу. Правильно ли она работает ?</w:t>
      </w:r>
    </w:p>
    <w:p w:rsidR="00ED45C4" w:rsidRDefault="00ED45C4" w:rsidP="00ED45C4">
      <w:r>
        <w:br w:type="page"/>
      </w:r>
    </w:p>
    <w:p w:rsidR="00661C38" w:rsidRDefault="00ED45C4" w:rsidP="002276F8">
      <w:pPr>
        <w:pStyle w:val="-"/>
        <w:numPr>
          <w:ilvl w:val="1"/>
          <w:numId w:val="1"/>
        </w:numPr>
        <w:spacing w:after="240"/>
      </w:pPr>
      <w:r>
        <w:lastRenderedPageBreak/>
        <w:t>Разбираем, как Измеритель взаимодействует с Передатчиком.</w:t>
      </w:r>
    </w:p>
    <w:p w:rsidR="00ED45C4" w:rsidRDefault="00ED45C4" w:rsidP="00ED45C4">
      <w:pPr>
        <w:pStyle w:val="-"/>
        <w:numPr>
          <w:ilvl w:val="2"/>
          <w:numId w:val="1"/>
        </w:numPr>
        <w:spacing w:after="240"/>
      </w:pPr>
      <w:r>
        <w:t xml:space="preserve">Пока Результат не готов, Передатчик должен быть неактивен (находиться в </w:t>
      </w:r>
      <w:r>
        <w:rPr>
          <w:lang w:val="en-US"/>
        </w:rPr>
        <w:t>Waiting</w:t>
      </w:r>
      <w:r w:rsidRPr="00ED45C4">
        <w:t>)/</w:t>
      </w:r>
      <w:r w:rsidRPr="00ED45C4">
        <w:br/>
      </w:r>
      <w:r>
        <w:t>Есть ли свободное процессорное время, в которое Передатчик может работать? Да, времени много. Как это увидеть ?</w:t>
      </w:r>
      <w:r>
        <w:br/>
        <w:t xml:space="preserve">Почему это происходит (Передатчик не работает). </w:t>
      </w:r>
    </w:p>
    <w:sectPr w:rsidR="00ED45C4" w:rsidSect="00226615">
      <w:pgSz w:w="11906" w:h="16838"/>
      <w:pgMar w:top="737" w:right="737" w:bottom="737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473239"/>
    <w:multiLevelType w:val="hybridMultilevel"/>
    <w:tmpl w:val="DFD20FB6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01E5C36"/>
    <w:multiLevelType w:val="hybridMultilevel"/>
    <w:tmpl w:val="BE6E2B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7B1D2A"/>
    <w:multiLevelType w:val="multilevel"/>
    <w:tmpl w:val="9036D776"/>
    <w:lvl w:ilvl="0">
      <w:start w:val="1"/>
      <w:numFmt w:val="decimal"/>
      <w:pStyle w:val="-"/>
      <w:suff w:val="space"/>
      <w:lvlText w:val="%1."/>
      <w:lvlJc w:val="left"/>
      <w:pPr>
        <w:ind w:left="170" w:hanging="17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27" w:hanging="114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340" w:hanging="113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454" w:hanging="11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0"/>
  </w:num>
  <w:num w:numId="6">
    <w:abstractNumId w:val="2"/>
  </w:num>
  <w:num w:numId="7">
    <w:abstractNumId w:val="1"/>
  </w:num>
  <w:num w:numId="8">
    <w:abstractNumId w:val="2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ttachedTemplate r:id="rId1"/>
  <w:stylePaneFormatFilter w:val="1428" w:allStyles="0" w:customStyles="0" w:latentStyles="0" w:stylesInUse="1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8"/>
  <w:autoHyphenation/>
  <w:hyphenationZone w:val="142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728"/>
    <w:rsid w:val="000956E5"/>
    <w:rsid w:val="000B606F"/>
    <w:rsid w:val="000C12B6"/>
    <w:rsid w:val="000F5EC5"/>
    <w:rsid w:val="001E2159"/>
    <w:rsid w:val="001F1DED"/>
    <w:rsid w:val="0020708D"/>
    <w:rsid w:val="002150EB"/>
    <w:rsid w:val="00226615"/>
    <w:rsid w:val="002276F8"/>
    <w:rsid w:val="00242400"/>
    <w:rsid w:val="002F737D"/>
    <w:rsid w:val="00362730"/>
    <w:rsid w:val="00363AEC"/>
    <w:rsid w:val="00374D32"/>
    <w:rsid w:val="00380231"/>
    <w:rsid w:val="00385C69"/>
    <w:rsid w:val="003A08AE"/>
    <w:rsid w:val="003B199D"/>
    <w:rsid w:val="003E3049"/>
    <w:rsid w:val="004007C2"/>
    <w:rsid w:val="004054AF"/>
    <w:rsid w:val="004709AC"/>
    <w:rsid w:val="004E6552"/>
    <w:rsid w:val="004F2985"/>
    <w:rsid w:val="005217F7"/>
    <w:rsid w:val="0056063E"/>
    <w:rsid w:val="00590636"/>
    <w:rsid w:val="005E431B"/>
    <w:rsid w:val="005E507C"/>
    <w:rsid w:val="00603C64"/>
    <w:rsid w:val="006113F3"/>
    <w:rsid w:val="006606B8"/>
    <w:rsid w:val="00661C38"/>
    <w:rsid w:val="00711167"/>
    <w:rsid w:val="007E3A4D"/>
    <w:rsid w:val="007F25D9"/>
    <w:rsid w:val="008013CD"/>
    <w:rsid w:val="008053D8"/>
    <w:rsid w:val="00861CBC"/>
    <w:rsid w:val="0088020B"/>
    <w:rsid w:val="00880AC7"/>
    <w:rsid w:val="008A1755"/>
    <w:rsid w:val="008C23F0"/>
    <w:rsid w:val="009A4D27"/>
    <w:rsid w:val="009F0C3E"/>
    <w:rsid w:val="00A53928"/>
    <w:rsid w:val="00A72728"/>
    <w:rsid w:val="00AE26E0"/>
    <w:rsid w:val="00B60888"/>
    <w:rsid w:val="00BF6009"/>
    <w:rsid w:val="00C17609"/>
    <w:rsid w:val="00C339C0"/>
    <w:rsid w:val="00C34537"/>
    <w:rsid w:val="00C613E1"/>
    <w:rsid w:val="00C72666"/>
    <w:rsid w:val="00CC4FEE"/>
    <w:rsid w:val="00D105C1"/>
    <w:rsid w:val="00D15392"/>
    <w:rsid w:val="00D67E4E"/>
    <w:rsid w:val="00DA3798"/>
    <w:rsid w:val="00DD36DA"/>
    <w:rsid w:val="00DE0333"/>
    <w:rsid w:val="00E37056"/>
    <w:rsid w:val="00E45333"/>
    <w:rsid w:val="00E60E9E"/>
    <w:rsid w:val="00ED45C4"/>
    <w:rsid w:val="00EE6609"/>
    <w:rsid w:val="00F20A54"/>
    <w:rsid w:val="00FD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00BDCC-1A40-4085-9702-A8300C857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5333"/>
    <w:pPr>
      <w:spacing w:after="120"/>
    </w:pPr>
    <w:rPr>
      <w:rFonts w:asciiTheme="minorHAnsi" w:hAnsiTheme="minorHAnsi"/>
      <w:sz w:val="24"/>
      <w:szCs w:val="24"/>
    </w:rPr>
  </w:style>
  <w:style w:type="paragraph" w:styleId="1">
    <w:name w:val="heading 1"/>
    <w:basedOn w:val="a"/>
    <w:next w:val="a"/>
    <w:link w:val="10"/>
    <w:qFormat/>
    <w:rsid w:val="00C17609"/>
    <w:pPr>
      <w:keepNext/>
      <w:pageBreakBefore/>
      <w:spacing w:before="240" w:after="60"/>
      <w:ind w:left="567" w:right="567"/>
      <w:jc w:val="center"/>
      <w:outlineLvl w:val="0"/>
    </w:pPr>
    <w:rPr>
      <w:rFonts w:ascii="Arial" w:eastAsiaTheme="minorHAnsi" w:hAnsi="Arial" w:cstheme="minorBidi"/>
      <w:b/>
      <w:kern w:val="28"/>
      <w:sz w:val="32"/>
      <w:u w:val="single"/>
    </w:rPr>
  </w:style>
  <w:style w:type="paragraph" w:styleId="2">
    <w:name w:val="heading 2"/>
    <w:basedOn w:val="a"/>
    <w:next w:val="a"/>
    <w:link w:val="20"/>
    <w:autoRedefine/>
    <w:qFormat/>
    <w:rsid w:val="00C17609"/>
    <w:pPr>
      <w:keepNext/>
      <w:spacing w:before="240" w:after="60"/>
      <w:ind w:left="567" w:right="567"/>
      <w:jc w:val="center"/>
      <w:outlineLvl w:val="1"/>
    </w:pPr>
    <w:rPr>
      <w:rFonts w:ascii="Arial" w:eastAsiaTheme="majorEastAsia" w:hAnsi="Arial" w:cstheme="majorBidi"/>
      <w:b/>
      <w:sz w:val="32"/>
    </w:rPr>
  </w:style>
  <w:style w:type="paragraph" w:styleId="3">
    <w:name w:val="heading 3"/>
    <w:basedOn w:val="a"/>
    <w:next w:val="a"/>
    <w:link w:val="30"/>
    <w:qFormat/>
    <w:rsid w:val="00C17609"/>
    <w:pPr>
      <w:keepNext/>
      <w:spacing w:before="120" w:after="60"/>
      <w:ind w:left="567" w:right="567"/>
      <w:outlineLvl w:val="2"/>
    </w:pPr>
    <w:rPr>
      <w:rFonts w:ascii="Arial" w:eastAsiaTheme="minorHAnsi" w:hAnsi="Arial" w:cstheme="minorBidi"/>
      <w:b/>
      <w:sz w:val="28"/>
    </w:rPr>
  </w:style>
  <w:style w:type="paragraph" w:styleId="4">
    <w:name w:val="heading 4"/>
    <w:basedOn w:val="a"/>
    <w:next w:val="a"/>
    <w:link w:val="40"/>
    <w:qFormat/>
    <w:rsid w:val="00C17609"/>
    <w:pPr>
      <w:keepNext/>
      <w:spacing w:before="120" w:after="60"/>
      <w:ind w:left="284" w:right="284"/>
      <w:outlineLvl w:val="3"/>
    </w:pPr>
    <w:rPr>
      <w:rFonts w:ascii="Arial" w:eastAsiaTheme="minorHAnsi" w:hAnsi="Arial" w:cstheme="minorBidi"/>
      <w:b/>
      <w:sz w:val="26"/>
    </w:rPr>
  </w:style>
  <w:style w:type="paragraph" w:styleId="5">
    <w:name w:val="heading 5"/>
    <w:basedOn w:val="a"/>
    <w:next w:val="a"/>
    <w:link w:val="50"/>
    <w:qFormat/>
    <w:rsid w:val="00C17609"/>
    <w:pPr>
      <w:spacing w:before="120"/>
      <w:outlineLvl w:val="4"/>
    </w:pPr>
    <w:rPr>
      <w:i/>
      <w:sz w:val="2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C17609"/>
    <w:rPr>
      <w:rFonts w:ascii="Arial" w:eastAsiaTheme="minorHAnsi" w:hAnsi="Arial" w:cstheme="minorBidi"/>
      <w:b/>
      <w:sz w:val="26"/>
      <w:szCs w:val="24"/>
    </w:rPr>
  </w:style>
  <w:style w:type="character" w:customStyle="1" w:styleId="30">
    <w:name w:val="Заголовок 3 Знак"/>
    <w:basedOn w:val="a0"/>
    <w:link w:val="3"/>
    <w:rsid w:val="00C17609"/>
    <w:rPr>
      <w:rFonts w:ascii="Arial" w:eastAsiaTheme="minorHAnsi" w:hAnsi="Arial" w:cstheme="minorBidi"/>
      <w:b/>
      <w:sz w:val="28"/>
      <w:szCs w:val="24"/>
    </w:rPr>
  </w:style>
  <w:style w:type="character" w:customStyle="1" w:styleId="20">
    <w:name w:val="Заголовок 2 Знак"/>
    <w:basedOn w:val="a0"/>
    <w:link w:val="2"/>
    <w:rsid w:val="00C17609"/>
    <w:rPr>
      <w:rFonts w:ascii="Arial" w:eastAsiaTheme="majorEastAsia" w:hAnsi="Arial" w:cstheme="majorBidi"/>
      <w:b/>
      <w:sz w:val="32"/>
      <w:szCs w:val="24"/>
    </w:rPr>
  </w:style>
  <w:style w:type="character" w:customStyle="1" w:styleId="10">
    <w:name w:val="Заголовок 1 Знак"/>
    <w:basedOn w:val="a0"/>
    <w:link w:val="1"/>
    <w:rsid w:val="00C17609"/>
    <w:rPr>
      <w:rFonts w:ascii="Arial" w:eastAsiaTheme="minorHAnsi" w:hAnsi="Arial" w:cstheme="minorBidi"/>
      <w:b/>
      <w:kern w:val="28"/>
      <w:sz w:val="32"/>
      <w:szCs w:val="24"/>
      <w:u w:val="single"/>
    </w:rPr>
  </w:style>
  <w:style w:type="character" w:customStyle="1" w:styleId="50">
    <w:name w:val="Заголовок 5 Знак"/>
    <w:basedOn w:val="a0"/>
    <w:link w:val="5"/>
    <w:rsid w:val="00C17609"/>
    <w:rPr>
      <w:rFonts w:asciiTheme="minorHAnsi" w:hAnsiTheme="minorHAnsi"/>
      <w:i/>
      <w:sz w:val="26"/>
      <w:szCs w:val="24"/>
      <w:u w:val="single"/>
    </w:rPr>
  </w:style>
  <w:style w:type="paragraph" w:customStyle="1" w:styleId="-">
    <w:name w:val="Список мн-ур"/>
    <w:basedOn w:val="a"/>
    <w:link w:val="-0"/>
    <w:qFormat/>
    <w:rsid w:val="00E45333"/>
    <w:pPr>
      <w:numPr>
        <w:numId w:val="1"/>
      </w:numPr>
      <w:spacing w:after="60"/>
    </w:pPr>
  </w:style>
  <w:style w:type="character" w:customStyle="1" w:styleId="-0">
    <w:name w:val="Список мн-ур Знак"/>
    <w:basedOn w:val="a0"/>
    <w:link w:val="-"/>
    <w:rsid w:val="00E45333"/>
    <w:rPr>
      <w:rFonts w:asciiTheme="minorHAnsi" w:hAnsiTheme="minorHAnsi"/>
      <w:sz w:val="24"/>
      <w:szCs w:val="24"/>
    </w:rPr>
  </w:style>
  <w:style w:type="paragraph" w:styleId="a3">
    <w:name w:val="List Paragraph"/>
    <w:basedOn w:val="a"/>
    <w:uiPriority w:val="34"/>
    <w:rsid w:val="007E3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70;_&#1064;&#1072;&#1073;&#1083;&#1086;&#1085;&#1099;\&#1064;&#1072;&#1073;-&#1072;&#1087;&#1085;-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Шаб-апн-1</Template>
  <TotalTime>6901</TotalTime>
  <Pages>5</Pages>
  <Words>1363</Words>
  <Characters>7772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СПбПУ</Company>
  <LinksUpToDate>false</LinksUpToDate>
  <CharactersWithSpaces>9117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apn164@ro.ru</dc:creator>
  <cp:lastModifiedBy>Admin</cp:lastModifiedBy>
  <cp:revision>16</cp:revision>
  <dcterms:created xsi:type="dcterms:W3CDTF">2018-02-09T11:43:00Z</dcterms:created>
  <dcterms:modified xsi:type="dcterms:W3CDTF">2022-03-14T17:00:00Z</dcterms:modified>
</cp:coreProperties>
</file>